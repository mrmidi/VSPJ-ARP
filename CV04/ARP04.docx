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back2" type="frame"/>
    </v:background>
  </w:background>
  <w:body>
    <w:p w:rsidR="0059078F" w:rsidRPr="00293F34" w:rsidRDefault="00CD1D53" w:rsidP="0059078F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t>ARP_</w:t>
      </w:r>
      <w:r w:rsidR="0059078F"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</w:t>
      </w:r>
      <w:r w:rsidR="00E17F68" w:rsidRPr="00293F34">
        <w:rPr>
          <w:bCs w:val="0"/>
          <w:i/>
          <w:sz w:val="20"/>
          <w:lang w:val="cs-CZ"/>
        </w:rPr>
        <w:t>0</w:t>
      </w:r>
      <w:r w:rsidR="00941EEA">
        <w:rPr>
          <w:bCs w:val="0"/>
          <w:i/>
          <w:sz w:val="20"/>
          <w:lang w:val="cs-CZ"/>
        </w:rPr>
        <w:t>4</w:t>
      </w:r>
    </w:p>
    <w:p w:rsidR="0059078F" w:rsidRPr="00293F34" w:rsidRDefault="005F53C7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</w:rPr>
      </w:pPr>
      <w:r>
        <w:rPr>
          <w:rFonts w:ascii="Arial" w:hAnsi="Arial"/>
          <w:b/>
          <w:sz w:val="24"/>
        </w:rPr>
        <w:t>Klopné obvody a jejich použití</w:t>
      </w:r>
      <w:r w:rsidR="006A208F">
        <w:rPr>
          <w:rFonts w:ascii="Arial" w:hAnsi="Arial" w:cs="Arial"/>
          <w:b/>
          <w:sz w:val="8"/>
          <w:szCs w:val="8"/>
        </w:rPr>
        <w:t>€</w:t>
      </w:r>
      <w:r w:rsidR="0001604C">
        <w:rPr>
          <w:rFonts w:ascii="Arial" w:hAnsi="Arial" w:cs="Arial"/>
          <w:b/>
          <w:sz w:val="8"/>
          <w:szCs w:val="8"/>
        </w:rPr>
        <w:t>#</w:t>
      </w:r>
    </w:p>
    <w:p w:rsidR="00FA14FB" w:rsidRPr="00293F34" w:rsidRDefault="00FA14FB" w:rsidP="0059078F">
      <w:pPr>
        <w:rPr>
          <w:rFonts w:ascii="Arial" w:hAnsi="Arial"/>
        </w:rPr>
      </w:pPr>
    </w:p>
    <w:p w:rsidR="00F25C7B" w:rsidRPr="006F4474" w:rsidRDefault="005F53C7" w:rsidP="006F44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Asynchronní čítač vpřed</w:t>
      </w:r>
      <w:r w:rsidR="00BB5E0C">
        <w:rPr>
          <w:b/>
          <w:bCs/>
        </w:rPr>
        <w:t xml:space="preserve"> pomocí KO D</w:t>
      </w:r>
    </w:p>
    <w:p w:rsidR="00050280" w:rsidRDefault="00102BEC" w:rsidP="00436029">
      <w:r>
        <w:t xml:space="preserve">Otevřete </w:t>
      </w:r>
      <w:r>
        <w:rPr>
          <w:lang w:val="en-US"/>
        </w:rPr>
        <w:t>v</w:t>
      </w:r>
      <w:r w:rsidRPr="00805167">
        <w:rPr>
          <w:lang w:val="en-US"/>
        </w:rPr>
        <w:t> </w:t>
      </w:r>
      <w:r w:rsidRPr="00102BEC">
        <w:t xml:space="preserve">programu </w:t>
      </w:r>
      <w:r w:rsidRPr="00567FDB">
        <w:rPr>
          <w:lang w:val="en-US"/>
        </w:rPr>
        <w:t>Digital Circuit Simulator</w:t>
      </w:r>
      <w:r w:rsidRPr="00805167">
        <w:rPr>
          <w:lang w:val="en-US"/>
        </w:rPr>
        <w:t xml:space="preserve"> </w:t>
      </w:r>
      <w:r w:rsidRPr="00102BEC">
        <w:t>otevřete soubor</w:t>
      </w:r>
      <w:r w:rsidR="005F53C7">
        <w:rPr>
          <w:lang w:val="en-US"/>
        </w:rPr>
        <w:t xml:space="preserve"> </w:t>
      </w:r>
      <w:r w:rsidR="005F53C7" w:rsidRPr="00453D8E">
        <w:rPr>
          <w:b/>
          <w:lang w:val="en-US"/>
        </w:rPr>
        <w:t>ARP_04</w:t>
      </w:r>
      <w:r w:rsidRPr="00453D8E">
        <w:rPr>
          <w:b/>
          <w:lang w:val="en-US"/>
        </w:rPr>
        <w:t>a.</w:t>
      </w:r>
      <w:r w:rsidRPr="00453D8E">
        <w:rPr>
          <w:b/>
        </w:rPr>
        <w:t>PBS</w:t>
      </w:r>
      <w:r>
        <w:t xml:space="preserve">. Otestujte funkci </w:t>
      </w:r>
      <w:r w:rsidR="005F53C7">
        <w:t>čítače</w:t>
      </w:r>
      <w:r>
        <w:t xml:space="preserve">. </w:t>
      </w:r>
    </w:p>
    <w:p w:rsidR="00453D8E" w:rsidRDefault="001A374B" w:rsidP="00436029">
      <w:r>
        <w:rPr>
          <w:noProof/>
          <w:lang w:eastAsia="cs-CZ"/>
        </w:rPr>
        <w:drawing>
          <wp:inline distT="0" distB="0" distL="0" distR="0" wp14:anchorId="12573F49" wp14:editId="37AA9B73">
            <wp:extent cx="5274310" cy="2365375"/>
            <wp:effectExtent l="0" t="0" r="254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C7" w:rsidRDefault="005F53C7" w:rsidP="00427B15">
      <w:pPr>
        <w:pStyle w:val="ListParagraph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asynchronního čítače vpřed</w:t>
      </w:r>
    </w:p>
    <w:p w:rsidR="005F53C7" w:rsidRDefault="005F53C7" w:rsidP="005F53C7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A50B56">
        <w:rPr>
          <w:i/>
        </w:rPr>
        <w:t xml:space="preserve">Digital </w:t>
      </w:r>
      <w:proofErr w:type="spellStart"/>
      <w:r w:rsidRPr="00A50B56">
        <w:rPr>
          <w:i/>
        </w:rPr>
        <w:t>Circuit</w:t>
      </w:r>
      <w:proofErr w:type="spellEnd"/>
      <w:r w:rsidRPr="00A50B56">
        <w:rPr>
          <w:i/>
        </w:rPr>
        <w:t xml:space="preserve"> Simulator</w:t>
      </w:r>
      <w:r w:rsidRPr="00805167">
        <w:rPr>
          <w:i/>
        </w:rPr>
        <w:t>, který bude prezentovat časový průběh činnosti</w:t>
      </w:r>
      <w:r>
        <w:rPr>
          <w:i/>
        </w:rPr>
        <w:t xml:space="preserve"> </w:t>
      </w:r>
      <w:r w:rsidR="006F7D68">
        <w:rPr>
          <w:i/>
        </w:rPr>
        <w:t xml:space="preserve">asynchronního </w:t>
      </w:r>
      <w:r>
        <w:rPr>
          <w:i/>
        </w:rPr>
        <w:t>čítače vpřed</w:t>
      </w:r>
    </w:p>
    <w:p w:rsidR="00D57B0D" w:rsidRDefault="00A50B56" w:rsidP="005F53C7">
      <w:pPr>
        <w:rPr>
          <w:b/>
          <w:bCs/>
        </w:rPr>
      </w:pPr>
      <w:r>
        <w:rPr>
          <w:noProof/>
        </w:rPr>
        <w:drawing>
          <wp:inline distT="0" distB="0" distL="0" distR="0" wp14:anchorId="796BAE03" wp14:editId="2DABE6A6">
            <wp:extent cx="5274310" cy="1308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E5" w:rsidRDefault="00A94DE5" w:rsidP="005F53C7">
      <w:r w:rsidRPr="00A94DE5">
        <w:t xml:space="preserve">Vysvětlete, proč u některých </w:t>
      </w:r>
      <w:r>
        <w:t>hodnot dochází k zákmitům a hodnota není správně interpretována.</w:t>
      </w:r>
    </w:p>
    <w:p w:rsidR="00A94DE5" w:rsidRPr="00A94DE5" w:rsidRDefault="00A94DE5" w:rsidP="005F53C7">
      <w:pPr>
        <w:rPr>
          <w:i/>
        </w:rPr>
      </w:pPr>
      <w:r w:rsidRPr="00A94DE5">
        <w:rPr>
          <w:i/>
        </w:rPr>
        <w:t>Zde vložte vaše odůvodnění</w:t>
      </w:r>
    </w:p>
    <w:p w:rsidR="001A374B" w:rsidRDefault="001A374B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5F53C7" w:rsidRDefault="005F53C7" w:rsidP="0002378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Asynchronní čítač vzad</w:t>
      </w:r>
      <w:r w:rsidR="00BB5E0C">
        <w:rPr>
          <w:b/>
          <w:bCs/>
        </w:rPr>
        <w:t xml:space="preserve"> pomocí KO D</w:t>
      </w:r>
    </w:p>
    <w:p w:rsidR="00EA5FA8" w:rsidRDefault="005F53C7" w:rsidP="005F53C7">
      <w:r>
        <w:t>Upravte zapojení asynchronního čítače vpřed tak, aby čítač pracoval vzad</w:t>
      </w:r>
      <w:r w:rsidR="00EA5FA8">
        <w:t>.</w:t>
      </w:r>
      <w:r>
        <w:t xml:space="preserve"> Zapojení </w:t>
      </w:r>
      <w:r w:rsidR="00453D8E">
        <w:t>uložte pod názvem „</w:t>
      </w:r>
      <w:r w:rsidRPr="00453D8E">
        <w:rPr>
          <w:b/>
        </w:rPr>
        <w:t>ARP_04b.pbs</w:t>
      </w:r>
      <w:r>
        <w:t>“</w:t>
      </w:r>
      <w:r w:rsidR="00D57B0D">
        <w:t xml:space="preserve"> </w:t>
      </w:r>
    </w:p>
    <w:p w:rsidR="00D57B0D" w:rsidRDefault="00D57B0D" w:rsidP="00427B15">
      <w:pPr>
        <w:pStyle w:val="ListParagraph"/>
        <w:ind w:left="360"/>
        <w:rPr>
          <w:b/>
          <w:bCs/>
        </w:rPr>
      </w:pPr>
      <w:r>
        <w:rPr>
          <w:b/>
          <w:bCs/>
        </w:rPr>
        <w:t>Asynchronní čítač vzad schéma</w:t>
      </w:r>
    </w:p>
    <w:p w:rsidR="00D57B0D" w:rsidRDefault="00D57B0D" w:rsidP="005F53C7">
      <w:pPr>
        <w:rPr>
          <w:i/>
          <w:lang w:val="en-US"/>
        </w:rPr>
      </w:pPr>
      <w:r w:rsidRPr="00805167">
        <w:rPr>
          <w:i/>
        </w:rPr>
        <w:t>Zde vložte</w:t>
      </w:r>
      <w:r>
        <w:rPr>
          <w:i/>
        </w:rPr>
        <w:t xml:space="preserve"> schéma zapojení jako obrázek </w:t>
      </w:r>
      <w:r w:rsidRPr="00805167">
        <w:rPr>
          <w:i/>
        </w:rPr>
        <w:t xml:space="preserve">z programu </w:t>
      </w:r>
      <w:r w:rsidRPr="00805167">
        <w:rPr>
          <w:i/>
          <w:lang w:val="en-US"/>
        </w:rPr>
        <w:t>Digital Circuit Simulator</w:t>
      </w:r>
    </w:p>
    <w:p w:rsidR="00D57B0D" w:rsidRDefault="00D57B0D" w:rsidP="005F53C7"/>
    <w:p w:rsidR="00EA5FA8" w:rsidRDefault="00EA5FA8" w:rsidP="00427B15">
      <w:pPr>
        <w:pStyle w:val="ListParagraph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asynchronního čítače vzad</w:t>
      </w:r>
    </w:p>
    <w:p w:rsidR="00EA5FA8" w:rsidRDefault="00EA5FA8" w:rsidP="005F53C7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A50B56">
        <w:rPr>
          <w:i/>
        </w:rPr>
        <w:t xml:space="preserve">Digital </w:t>
      </w:r>
      <w:proofErr w:type="spellStart"/>
      <w:r w:rsidRPr="00A50B56">
        <w:rPr>
          <w:i/>
        </w:rPr>
        <w:t>Circuit</w:t>
      </w:r>
      <w:proofErr w:type="spellEnd"/>
      <w:r w:rsidRPr="00A50B56">
        <w:rPr>
          <w:i/>
        </w:rPr>
        <w:t xml:space="preserve"> Simulator</w:t>
      </w:r>
      <w:r w:rsidRPr="00805167">
        <w:rPr>
          <w:i/>
        </w:rPr>
        <w:t>, který bude prezentovat časový průběh činnosti</w:t>
      </w:r>
      <w:r>
        <w:rPr>
          <w:i/>
        </w:rPr>
        <w:t xml:space="preserve"> čítače vpřed</w:t>
      </w:r>
    </w:p>
    <w:p w:rsidR="001A374B" w:rsidRDefault="001A374B">
      <w:pPr>
        <w:rPr>
          <w:i/>
        </w:rPr>
      </w:pPr>
      <w:r>
        <w:rPr>
          <w:i/>
        </w:rPr>
        <w:br w:type="page"/>
      </w:r>
    </w:p>
    <w:p w:rsidR="006F7D68" w:rsidRPr="006F4474" w:rsidRDefault="006F7D68" w:rsidP="006F7D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Synchronní čítač vpřed</w:t>
      </w:r>
      <w:r w:rsidR="00BB5E0C">
        <w:rPr>
          <w:b/>
          <w:bCs/>
        </w:rPr>
        <w:t xml:space="preserve"> pomocí KO JK</w:t>
      </w:r>
    </w:p>
    <w:p w:rsidR="006F7D68" w:rsidRDefault="006F7D68" w:rsidP="006F7D68">
      <w:r>
        <w:t xml:space="preserve">Otevřete </w:t>
      </w:r>
      <w:r w:rsidRPr="006F7D68">
        <w:t>v </w:t>
      </w:r>
      <w:r w:rsidRPr="00102BEC">
        <w:t xml:space="preserve">programu </w:t>
      </w:r>
      <w:r w:rsidRPr="006F7D68">
        <w:t xml:space="preserve">Digital </w:t>
      </w:r>
      <w:proofErr w:type="spellStart"/>
      <w:r w:rsidRPr="006F7D68">
        <w:t>Circuit</w:t>
      </w:r>
      <w:proofErr w:type="spellEnd"/>
      <w:r w:rsidRPr="006F7D68">
        <w:t xml:space="preserve"> Simulator </w:t>
      </w:r>
      <w:r w:rsidRPr="00102BEC">
        <w:t>otevřete soubor</w:t>
      </w:r>
      <w:r w:rsidRPr="006F7D68">
        <w:t xml:space="preserve"> </w:t>
      </w:r>
      <w:r w:rsidRPr="00453D8E">
        <w:rPr>
          <w:b/>
        </w:rPr>
        <w:t>ARP_04c.PBS</w:t>
      </w:r>
      <w:r>
        <w:t xml:space="preserve">. Otestujte funkci čítače. </w:t>
      </w:r>
    </w:p>
    <w:p w:rsidR="00DF428B" w:rsidRDefault="00A94DE5" w:rsidP="006F7D68">
      <w:r>
        <w:rPr>
          <w:noProof/>
          <w:lang w:eastAsia="cs-CZ"/>
        </w:rPr>
        <w:drawing>
          <wp:inline distT="0" distB="0" distL="0" distR="0" wp14:anchorId="1B31EC83" wp14:editId="7FBD934A">
            <wp:extent cx="5274310" cy="2005330"/>
            <wp:effectExtent l="0" t="0" r="254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68" w:rsidRDefault="006F7D68" w:rsidP="00427B15">
      <w:pPr>
        <w:pStyle w:val="ListParagraph"/>
        <w:ind w:left="360"/>
        <w:rPr>
          <w:b/>
          <w:bCs/>
        </w:rPr>
      </w:pPr>
      <w:r>
        <w:rPr>
          <w:b/>
          <w:bCs/>
        </w:rPr>
        <w:t>Časový diagram</w:t>
      </w:r>
      <w:r w:rsidRPr="00293F34">
        <w:rPr>
          <w:b/>
          <w:bCs/>
        </w:rPr>
        <w:t xml:space="preserve"> </w:t>
      </w:r>
      <w:r>
        <w:rPr>
          <w:b/>
          <w:bCs/>
        </w:rPr>
        <w:t>synchronního čítače vpřed</w:t>
      </w:r>
    </w:p>
    <w:p w:rsidR="006F7D68" w:rsidRDefault="006F7D68" w:rsidP="006F7D68">
      <w:pPr>
        <w:rPr>
          <w:i/>
        </w:rPr>
      </w:pPr>
      <w:r w:rsidRPr="00805167">
        <w:rPr>
          <w:i/>
        </w:rPr>
        <w:t xml:space="preserve">Zde vložte časový diagram z programu </w:t>
      </w:r>
      <w:r w:rsidRPr="00A50B56">
        <w:rPr>
          <w:i/>
        </w:rPr>
        <w:t xml:space="preserve">Digital </w:t>
      </w:r>
      <w:proofErr w:type="spellStart"/>
      <w:r w:rsidRPr="00A50B56">
        <w:rPr>
          <w:i/>
        </w:rPr>
        <w:t>Circuit</w:t>
      </w:r>
      <w:proofErr w:type="spellEnd"/>
      <w:r w:rsidRPr="00A50B56">
        <w:rPr>
          <w:i/>
        </w:rPr>
        <w:t xml:space="preserve"> Simulator</w:t>
      </w:r>
      <w:r w:rsidRPr="00805167">
        <w:rPr>
          <w:i/>
        </w:rPr>
        <w:t>, který bude prezentovat časový průběh činnosti</w:t>
      </w:r>
      <w:r>
        <w:rPr>
          <w:i/>
        </w:rPr>
        <w:t xml:space="preserve"> synchronního čítače vpřed</w:t>
      </w:r>
    </w:p>
    <w:p w:rsidR="00A94DE5" w:rsidRDefault="00A94DE5" w:rsidP="006F7D68">
      <w:pPr>
        <w:rPr>
          <w:i/>
        </w:rPr>
      </w:pPr>
      <w:r>
        <w:rPr>
          <w:noProof/>
          <w:lang w:eastAsia="cs-CZ"/>
        </w:rPr>
        <w:drawing>
          <wp:inline distT="0" distB="0" distL="0" distR="0" wp14:anchorId="586B7B45" wp14:editId="249FED17">
            <wp:extent cx="5274310" cy="1621155"/>
            <wp:effectExtent l="0" t="0" r="254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E5" w:rsidRDefault="00A94DE5" w:rsidP="00A94DE5">
      <w:r w:rsidRPr="00A94DE5">
        <w:t xml:space="preserve">Vysvětlete, proč </w:t>
      </w:r>
      <w:r>
        <w:t>zde nedochází k zákmitům a hodnota je správně interpretována u všech čísel.</w:t>
      </w:r>
    </w:p>
    <w:p w:rsidR="00A94DE5" w:rsidRPr="00A94DE5" w:rsidRDefault="00A94DE5" w:rsidP="00A94DE5">
      <w:pPr>
        <w:rPr>
          <w:i/>
        </w:rPr>
      </w:pPr>
      <w:r w:rsidRPr="00A94DE5">
        <w:rPr>
          <w:i/>
        </w:rPr>
        <w:t>Zde vložte vaše odůvodnění</w:t>
      </w:r>
    </w:p>
    <w:p w:rsidR="00A94DE5" w:rsidRPr="00A94DE5" w:rsidRDefault="00A94DE5" w:rsidP="006F7D68"/>
    <w:p w:rsidR="001A374B" w:rsidRDefault="001A374B">
      <w:pPr>
        <w:rPr>
          <w:b/>
          <w:bCs/>
        </w:rPr>
      </w:pPr>
      <w:r>
        <w:rPr>
          <w:b/>
          <w:bCs/>
        </w:rPr>
        <w:br w:type="page"/>
      </w:r>
    </w:p>
    <w:p w:rsidR="006F7D68" w:rsidRPr="006F4474" w:rsidRDefault="006F7D68" w:rsidP="006F7D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Vratný čítač</w:t>
      </w:r>
      <w:r w:rsidR="00DF428B">
        <w:rPr>
          <w:b/>
          <w:bCs/>
        </w:rPr>
        <w:t xml:space="preserve"> </w:t>
      </w:r>
      <w:r w:rsidR="00BD601A">
        <w:rPr>
          <w:b/>
          <w:bCs/>
        </w:rPr>
        <w:t>a</w:t>
      </w:r>
      <w:r w:rsidR="00DF428B">
        <w:rPr>
          <w:b/>
          <w:bCs/>
        </w:rPr>
        <w:t>synchronní</w:t>
      </w:r>
      <w:r w:rsidR="00855068">
        <w:rPr>
          <w:b/>
          <w:bCs/>
        </w:rPr>
        <w:t xml:space="preserve"> pomocí KO JK</w:t>
      </w:r>
    </w:p>
    <w:p w:rsidR="00EA5FA8" w:rsidRPr="006F7D68" w:rsidRDefault="006F7D68" w:rsidP="005F53C7">
      <w:r w:rsidRPr="006F7D68">
        <w:t>Na následujícím obrázku je principiální schéma</w:t>
      </w:r>
      <w:r>
        <w:t xml:space="preserve"> vratného čítače</w:t>
      </w:r>
      <w:r w:rsidR="00CF15C1">
        <w:t xml:space="preserve"> (jen 2 bitový)</w:t>
      </w:r>
      <w:r>
        <w:t xml:space="preserve">. Na základě tohoto obrázku vytvořte schéma 4bitového vratného čítače s použitím </w:t>
      </w:r>
      <w:r w:rsidRPr="001A374B">
        <w:rPr>
          <w:b/>
        </w:rPr>
        <w:t>multiplexorů</w:t>
      </w:r>
      <w:r w:rsidR="00BB5E0C">
        <w:t xml:space="preserve"> pomocí, kterých nahradíte logické obvody</w:t>
      </w:r>
      <w:r w:rsidR="00D57B0D">
        <w:t xml:space="preserve"> AND a OR</w:t>
      </w:r>
      <w:r w:rsidR="00DF428B">
        <w:t xml:space="preserve"> mezi jednotlivými KO JK</w:t>
      </w:r>
      <w:r w:rsidR="008D2CBD">
        <w:t>. Za</w:t>
      </w:r>
      <w:r w:rsidR="00BB5E0C">
        <w:t>pojení uložte pod názvem „</w:t>
      </w:r>
      <w:r w:rsidR="008D2CBD" w:rsidRPr="00453D8E">
        <w:rPr>
          <w:b/>
        </w:rPr>
        <w:t>ARP_04d.pbs</w:t>
      </w:r>
      <w:r w:rsidR="008D2CBD">
        <w:t>“</w:t>
      </w:r>
    </w:p>
    <w:p w:rsidR="00EA5FA8" w:rsidRPr="006F7D68" w:rsidRDefault="006F7D68" w:rsidP="006F7D68">
      <w:pPr>
        <w:jc w:val="center"/>
      </w:pPr>
      <w:r>
        <w:rPr>
          <w:noProof/>
          <w:lang w:eastAsia="cs-CZ"/>
        </w:rPr>
        <w:drawing>
          <wp:inline distT="0" distB="0" distL="0" distR="0" wp14:anchorId="40D472BE" wp14:editId="3142BCA4">
            <wp:extent cx="2981459" cy="1118047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960" cy="11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D00" w:rsidRPr="005E0D00">
        <w:rPr>
          <w:noProof/>
          <w:lang w:eastAsia="cs-CZ"/>
        </w:rPr>
        <w:t xml:space="preserve"> </w:t>
      </w:r>
      <w:r w:rsidR="005E0D00">
        <w:rPr>
          <w:noProof/>
          <w:lang w:eastAsia="cs-CZ"/>
        </w:rPr>
        <w:drawing>
          <wp:inline distT="0" distB="0" distL="0" distR="0" wp14:anchorId="574571BA" wp14:editId="31669EEF">
            <wp:extent cx="1196905" cy="1157008"/>
            <wp:effectExtent l="0" t="0" r="381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4957" cy="11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A8" w:rsidRPr="006F7D68" w:rsidRDefault="00EA5FA8" w:rsidP="005F53C7"/>
    <w:p w:rsidR="00EA5FA8" w:rsidRPr="005F53C7" w:rsidRDefault="00EA5FA8" w:rsidP="005F53C7"/>
    <w:p w:rsidR="00D57B0D" w:rsidRDefault="00D57B0D" w:rsidP="00D57B0D">
      <w:pPr>
        <w:rPr>
          <w:i/>
        </w:rPr>
      </w:pPr>
      <w:r w:rsidRPr="00D57B0D">
        <w:rPr>
          <w:i/>
        </w:rPr>
        <w:t xml:space="preserve">Zde vložte schéma zapojení jako obrázek z programu Digital </w:t>
      </w:r>
      <w:proofErr w:type="spellStart"/>
      <w:r w:rsidRPr="00A50B56">
        <w:rPr>
          <w:i/>
        </w:rPr>
        <w:t>Circuit</w:t>
      </w:r>
      <w:proofErr w:type="spellEnd"/>
      <w:r w:rsidRPr="00D57B0D">
        <w:rPr>
          <w:i/>
        </w:rPr>
        <w:t xml:space="preserve"> Simulator</w:t>
      </w:r>
      <w:r w:rsidR="00DF428B">
        <w:rPr>
          <w:i/>
        </w:rPr>
        <w:t>.</w:t>
      </w:r>
    </w:p>
    <w:p w:rsidR="00D57B0D" w:rsidRPr="00D57B0D" w:rsidRDefault="00D57B0D" w:rsidP="00D57B0D">
      <w:pPr>
        <w:rPr>
          <w:i/>
        </w:rPr>
      </w:pPr>
    </w:p>
    <w:sectPr w:rsidR="00D57B0D" w:rsidRPr="00D57B0D">
      <w:headerReference w:type="default" r:id="rId15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B56" w:rsidRDefault="00A50B56" w:rsidP="00224F0F">
      <w:r>
        <w:separator/>
      </w:r>
    </w:p>
  </w:endnote>
  <w:endnote w:type="continuationSeparator" w:id="0">
    <w:p w:rsidR="00A50B56" w:rsidRDefault="00A50B56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B56" w:rsidRDefault="00A50B56" w:rsidP="00224F0F">
      <w:r>
        <w:separator/>
      </w:r>
    </w:p>
  </w:footnote>
  <w:footnote w:type="continuationSeparator" w:id="0">
    <w:p w:rsidR="00A50B56" w:rsidRDefault="00A50B56" w:rsidP="002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F0F" w:rsidRPr="00293F34" w:rsidRDefault="00224F0F" w:rsidP="00224F0F">
    <w:pPr>
      <w:tabs>
        <w:tab w:val="right" w:pos="8080"/>
      </w:tabs>
      <w:rPr>
        <w:rFonts w:ascii="Arial" w:hAnsi="Arial"/>
      </w:rPr>
    </w:pPr>
    <w:r w:rsidRPr="00293F34">
      <w:rPr>
        <w:rFonts w:ascii="Arial" w:hAnsi="Arial"/>
      </w:rPr>
      <w:t>&lt;</w:t>
    </w:r>
    <w:r w:rsidRPr="00224F0F">
      <w:rPr>
        <w:rFonts w:ascii="Arial" w:hAnsi="Arial"/>
        <w:i/>
      </w:rPr>
      <w:t>Příjmení</w:t>
    </w:r>
    <w:r w:rsidRPr="00293F34">
      <w:rPr>
        <w:rFonts w:ascii="Arial" w:hAnsi="Arial"/>
      </w:rPr>
      <w:t>&gt; &lt;</w:t>
    </w:r>
    <w:r w:rsidRPr="00224F0F">
      <w:rPr>
        <w:rFonts w:ascii="Arial" w:hAnsi="Arial"/>
        <w:i/>
      </w:rPr>
      <w:t>Jméno</w:t>
    </w:r>
    <w:r>
      <w:rPr>
        <w:rFonts w:ascii="Arial" w:hAnsi="Arial"/>
      </w:rPr>
      <w:t xml:space="preserve">&gt; </w:t>
    </w:r>
    <w:r>
      <w:rPr>
        <w:rFonts w:ascii="Arial" w:hAnsi="Arial"/>
      </w:rPr>
      <w:tab/>
      <w:t>&lt;</w:t>
    </w:r>
    <w:r w:rsidRPr="00224F0F">
      <w:rPr>
        <w:rFonts w:ascii="Arial" w:hAnsi="Arial"/>
        <w:i/>
      </w:rPr>
      <w:t>Datum</w:t>
    </w:r>
    <w:r w:rsidRPr="00293F34">
      <w:rPr>
        <w:rFonts w:ascii="Arial" w:hAnsi="Arial"/>
      </w:rPr>
      <w:t>&gt;</w:t>
    </w:r>
  </w:p>
  <w:p w:rsidR="00224F0F" w:rsidRDefault="00224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582"/>
    <w:multiLevelType w:val="hybridMultilevel"/>
    <w:tmpl w:val="227EBD2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6604A8"/>
    <w:multiLevelType w:val="hybridMultilevel"/>
    <w:tmpl w:val="B2A4AB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56"/>
    <w:rsid w:val="0001604C"/>
    <w:rsid w:val="0002378F"/>
    <w:rsid w:val="000303EB"/>
    <w:rsid w:val="00050280"/>
    <w:rsid w:val="000933C1"/>
    <w:rsid w:val="000C4330"/>
    <w:rsid w:val="00101ADD"/>
    <w:rsid w:val="00102BEC"/>
    <w:rsid w:val="001A374B"/>
    <w:rsid w:val="001B193D"/>
    <w:rsid w:val="00224F0F"/>
    <w:rsid w:val="0026517E"/>
    <w:rsid w:val="00293F34"/>
    <w:rsid w:val="002F03BD"/>
    <w:rsid w:val="0035167A"/>
    <w:rsid w:val="00352B91"/>
    <w:rsid w:val="003757A9"/>
    <w:rsid w:val="003B574C"/>
    <w:rsid w:val="003E137E"/>
    <w:rsid w:val="004120BE"/>
    <w:rsid w:val="00427B15"/>
    <w:rsid w:val="00436029"/>
    <w:rsid w:val="0044189B"/>
    <w:rsid w:val="00445CF5"/>
    <w:rsid w:val="00453D8E"/>
    <w:rsid w:val="00482565"/>
    <w:rsid w:val="00497F45"/>
    <w:rsid w:val="004B315A"/>
    <w:rsid w:val="0053175E"/>
    <w:rsid w:val="0059078F"/>
    <w:rsid w:val="00594576"/>
    <w:rsid w:val="005E0D00"/>
    <w:rsid w:val="005F1F92"/>
    <w:rsid w:val="005F53C7"/>
    <w:rsid w:val="006010F4"/>
    <w:rsid w:val="00657BAA"/>
    <w:rsid w:val="00676225"/>
    <w:rsid w:val="006A208F"/>
    <w:rsid w:val="006F4474"/>
    <w:rsid w:val="006F7D68"/>
    <w:rsid w:val="007259CB"/>
    <w:rsid w:val="00752B70"/>
    <w:rsid w:val="007E69DE"/>
    <w:rsid w:val="007F6D08"/>
    <w:rsid w:val="00804FF5"/>
    <w:rsid w:val="00814AA9"/>
    <w:rsid w:val="00841247"/>
    <w:rsid w:val="00855068"/>
    <w:rsid w:val="008670C0"/>
    <w:rsid w:val="008B4542"/>
    <w:rsid w:val="008D2CBD"/>
    <w:rsid w:val="008E59BE"/>
    <w:rsid w:val="00900155"/>
    <w:rsid w:val="00933DE4"/>
    <w:rsid w:val="00936701"/>
    <w:rsid w:val="00941EEA"/>
    <w:rsid w:val="009B4B81"/>
    <w:rsid w:val="00A50B56"/>
    <w:rsid w:val="00A94DE5"/>
    <w:rsid w:val="00AE7648"/>
    <w:rsid w:val="00B17173"/>
    <w:rsid w:val="00BB5E0C"/>
    <w:rsid w:val="00BD601A"/>
    <w:rsid w:val="00BF204B"/>
    <w:rsid w:val="00C05976"/>
    <w:rsid w:val="00C91E77"/>
    <w:rsid w:val="00CC5F00"/>
    <w:rsid w:val="00CD1D53"/>
    <w:rsid w:val="00CF15C1"/>
    <w:rsid w:val="00D24472"/>
    <w:rsid w:val="00D57B0D"/>
    <w:rsid w:val="00DD408E"/>
    <w:rsid w:val="00DF428B"/>
    <w:rsid w:val="00E04689"/>
    <w:rsid w:val="00E17F68"/>
    <w:rsid w:val="00E50F87"/>
    <w:rsid w:val="00E9254C"/>
    <w:rsid w:val="00EA5FA8"/>
    <w:rsid w:val="00EB6BF9"/>
    <w:rsid w:val="00EC6AF7"/>
    <w:rsid w:val="00EF0BC0"/>
    <w:rsid w:val="00F25C7B"/>
    <w:rsid w:val="00F624D4"/>
    <w:rsid w:val="00F943A2"/>
    <w:rsid w:val="00F95A0E"/>
    <w:rsid w:val="00FA14FB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A1244D-DA19-4A6D-9AEB-57ED004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it-I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lang w:val="it-IT"/>
    </w:rPr>
  </w:style>
  <w:style w:type="paragraph" w:styleId="Caption">
    <w:name w:val="caption"/>
    <w:basedOn w:val="Normal"/>
    <w:next w:val="Normal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Map4Coord">
    <w:name w:val="Map4Coord"/>
    <w:basedOn w:val="Heading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Header">
    <w:name w:val="header"/>
    <w:basedOn w:val="Normal"/>
    <w:link w:val="HeaderChar"/>
    <w:rsid w:val="00224F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24F0F"/>
    <w:rPr>
      <w:lang w:val="en-AU" w:eastAsia="it-IT"/>
    </w:rPr>
  </w:style>
  <w:style w:type="paragraph" w:styleId="Footer">
    <w:name w:val="footer"/>
    <w:basedOn w:val="Normal"/>
    <w:link w:val="FooterChar"/>
    <w:rsid w:val="00224F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24F0F"/>
    <w:rPr>
      <w:lang w:val="en-AU" w:eastAsia="it-IT"/>
    </w:rPr>
  </w:style>
  <w:style w:type="paragraph" w:styleId="ListParagraph">
    <w:name w:val="List Paragraph"/>
    <w:basedOn w:val="Normal"/>
    <w:uiPriority w:val="34"/>
    <w:qFormat/>
    <w:rsid w:val="006F4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378F"/>
    <w:rPr>
      <w:color w:val="808080"/>
    </w:rPr>
  </w:style>
  <w:style w:type="paragraph" w:styleId="BalloonText">
    <w:name w:val="Balloon Text"/>
    <w:basedOn w:val="Normal"/>
    <w:link w:val="BalloonTextChar"/>
    <w:rsid w:val="00023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378F"/>
    <w:rPr>
      <w:rFonts w:ascii="Tahoma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ata\HOME_Studenti\shabelni\Downloads\ARP_04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857E0-5550-40F0-88A8-D74C0894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ARP_04</Template>
  <TotalTime>0</TotalTime>
  <Pages>4</Pages>
  <Words>243</Words>
  <Characters>1523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VSPJ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Shabelnikov</dc:creator>
  <cp:lastModifiedBy>Aleksandr Shabelnikov</cp:lastModifiedBy>
  <cp:revision>1</cp:revision>
  <cp:lastPrinted>2003-03-14T05:25:00Z</cp:lastPrinted>
  <dcterms:created xsi:type="dcterms:W3CDTF">2022-03-22T14:32:00Z</dcterms:created>
  <dcterms:modified xsi:type="dcterms:W3CDTF">2022-03-22T15:00:00Z</dcterms:modified>
</cp:coreProperties>
</file>