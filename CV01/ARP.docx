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back2" type="frame"/>
    </v:background>
  </w:background>
  <w:body>
    <w:p w:rsidR="0059078F" w:rsidRPr="00293F34" w:rsidRDefault="00A30245" w:rsidP="0059078F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ukol_01</w:t>
      </w:r>
      <w:r w:rsidR="00E20F6A">
        <w:rPr>
          <w:bCs w:val="0"/>
          <w:i/>
          <w:sz w:val="20"/>
          <w:lang w:val="cs-CZ"/>
        </w:rPr>
        <w:t>a</w:t>
      </w:r>
    </w:p>
    <w:p w:rsidR="0059078F" w:rsidRPr="00293F34" w:rsidRDefault="00293F34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>
        <w:rPr>
          <w:rFonts w:ascii="Arial" w:hAnsi="Arial"/>
          <w:b/>
          <w:sz w:val="24"/>
          <w:lang w:val="cs-CZ"/>
        </w:rPr>
        <w:t>Analýza jednoduchých logických obvodů</w:t>
      </w:r>
      <w:r w:rsidR="006D762E">
        <w:rPr>
          <w:rFonts w:ascii="Arial" w:hAnsi="Arial" w:cs="Arial"/>
          <w:b/>
          <w:sz w:val="8"/>
          <w:szCs w:val="8"/>
          <w:lang w:val="cs-CZ"/>
        </w:rPr>
        <w:t>€</w:t>
      </w:r>
      <w:r w:rsidR="0077369D">
        <w:rPr>
          <w:rFonts w:ascii="Arial" w:hAnsi="Arial" w:cs="Arial"/>
          <w:b/>
          <w:sz w:val="8"/>
          <w:szCs w:val="8"/>
          <w:lang w:val="cs-CZ"/>
        </w:rPr>
        <w:t>#</w:t>
      </w:r>
    </w:p>
    <w:p w:rsidR="00FA14FB" w:rsidRDefault="00FA14FB" w:rsidP="0059078F">
      <w:pPr>
        <w:rPr>
          <w:rFonts w:ascii="Arial" w:hAnsi="Arial"/>
          <w:lang w:val="cs-CZ"/>
        </w:rPr>
      </w:pPr>
    </w:p>
    <w:p w:rsidR="00A30245" w:rsidRPr="00805167" w:rsidRDefault="00A30245" w:rsidP="00567FDB">
      <w:pPr>
        <w:jc w:val="both"/>
        <w:rPr>
          <w:lang w:val="en-US"/>
        </w:rPr>
      </w:pPr>
      <w:r w:rsidRPr="00805167">
        <w:rPr>
          <w:lang w:val="en-US"/>
        </w:rPr>
        <w:t xml:space="preserve">Spusťte program </w:t>
      </w:r>
      <w:r w:rsidRPr="00A30245">
        <w:rPr>
          <w:lang w:val="en-US"/>
        </w:rPr>
        <w:t>Digital Circuit Simulator</w:t>
      </w:r>
      <w:r w:rsidRPr="00805167">
        <w:rPr>
          <w:lang w:val="en-US"/>
        </w:rPr>
        <w:t xml:space="preserve">, který je součástí programového balíku </w:t>
      </w:r>
      <w:r w:rsidRPr="00567FDB">
        <w:rPr>
          <w:lang w:val="en-US"/>
        </w:rPr>
        <w:t>Deeds</w:t>
      </w:r>
      <w:r w:rsidRPr="00805167">
        <w:rPr>
          <w:lang w:val="en-US"/>
        </w:rPr>
        <w:t xml:space="preserve"> (Digital Electronics Education and Design Suite) pro simulaci logických a sekvenčních obvodů.</w:t>
      </w:r>
      <w:r>
        <w:rPr>
          <w:rFonts w:ascii="Arial" w:hAnsi="Arial"/>
          <w:lang w:val="cs-CZ"/>
        </w:rPr>
        <w:t xml:space="preserve"> </w:t>
      </w:r>
      <w:r>
        <w:rPr>
          <w:lang w:val="cs-CZ"/>
        </w:rPr>
        <w:t xml:space="preserve">Nebo jej stáhněte z adresy </w:t>
      </w:r>
      <w:hyperlink r:id="rId7" w:history="1">
        <w:r w:rsidR="00B414FB" w:rsidRPr="001360F4">
          <w:rPr>
            <w:rStyle w:val="Hyperlink"/>
            <w:lang w:val="cs-CZ"/>
          </w:rPr>
          <w:t>https://www.digitalelectronicsdeeds.com/downloads.html</w:t>
        </w:r>
      </w:hyperlink>
      <w:r w:rsidR="00B414FB">
        <w:rPr>
          <w:lang w:val="cs-CZ"/>
        </w:rPr>
        <w:t xml:space="preserve"> </w:t>
      </w:r>
      <w:r>
        <w:rPr>
          <w:lang w:val="cs-CZ"/>
        </w:rPr>
        <w:t xml:space="preserve">a </w:t>
      </w:r>
      <w:proofErr w:type="spellStart"/>
      <w:r w:rsidRPr="00805167">
        <w:rPr>
          <w:lang w:val="en-US"/>
        </w:rPr>
        <w:t>nainstalujte</w:t>
      </w:r>
      <w:proofErr w:type="spellEnd"/>
      <w:r w:rsidRPr="00805167">
        <w:rPr>
          <w:lang w:val="en-US"/>
        </w:rPr>
        <w:t xml:space="preserve"> </w:t>
      </w:r>
      <w:proofErr w:type="spellStart"/>
      <w:r w:rsidRPr="00805167">
        <w:rPr>
          <w:lang w:val="en-US"/>
        </w:rPr>
        <w:t>si</w:t>
      </w:r>
      <w:proofErr w:type="spellEnd"/>
      <w:r w:rsidRPr="00805167">
        <w:rPr>
          <w:lang w:val="en-US"/>
        </w:rPr>
        <w:t xml:space="preserve"> program do </w:t>
      </w:r>
      <w:proofErr w:type="spellStart"/>
      <w:r w:rsidRPr="00805167">
        <w:rPr>
          <w:lang w:val="en-US"/>
        </w:rPr>
        <w:t>svého</w:t>
      </w:r>
      <w:proofErr w:type="spellEnd"/>
      <w:r w:rsidRPr="00805167">
        <w:rPr>
          <w:lang w:val="en-US"/>
        </w:rPr>
        <w:t xml:space="preserve"> </w:t>
      </w:r>
      <w:proofErr w:type="spellStart"/>
      <w:r w:rsidRPr="00805167">
        <w:rPr>
          <w:lang w:val="en-US"/>
        </w:rPr>
        <w:t>počítače</w:t>
      </w:r>
      <w:proofErr w:type="spellEnd"/>
      <w:r w:rsidRPr="00805167">
        <w:rPr>
          <w:lang w:val="en-US"/>
        </w:rPr>
        <w:t>.</w:t>
      </w:r>
    </w:p>
    <w:p w:rsidR="00567FDB" w:rsidRPr="00805167" w:rsidRDefault="00567FDB" w:rsidP="00567FDB">
      <w:pPr>
        <w:jc w:val="both"/>
        <w:rPr>
          <w:lang w:val="en-US"/>
        </w:rPr>
      </w:pPr>
      <w:r w:rsidRPr="00805167">
        <w:rPr>
          <w:lang w:val="en-US"/>
        </w:rPr>
        <w:t>V </w:t>
      </w:r>
      <w:proofErr w:type="spellStart"/>
      <w:r w:rsidRPr="00805167">
        <w:rPr>
          <w:lang w:val="en-US"/>
        </w:rPr>
        <w:t>programu</w:t>
      </w:r>
      <w:proofErr w:type="spellEnd"/>
      <w:r w:rsidRPr="00805167">
        <w:rPr>
          <w:lang w:val="en-US"/>
        </w:rPr>
        <w:t xml:space="preserve"> </w:t>
      </w:r>
      <w:r w:rsidR="00B414FB">
        <w:rPr>
          <w:b/>
          <w:bCs/>
        </w:rPr>
        <w:t>2.50.200 (February 18, 2022</w:t>
      </w:r>
      <w:r w:rsidR="0077369D">
        <w:rPr>
          <w:b/>
          <w:bCs/>
        </w:rPr>
        <w:t>)</w:t>
      </w:r>
      <w:r w:rsidR="00B414FB">
        <w:rPr>
          <w:b/>
          <w:bCs/>
        </w:rPr>
        <w:t xml:space="preserve"> </w:t>
      </w:r>
      <w:r w:rsidRPr="0037049F">
        <w:rPr>
          <w:lang w:val="cs-CZ"/>
        </w:rPr>
        <w:t>otevřete soubor</w:t>
      </w:r>
      <w:r w:rsidRPr="00805167">
        <w:rPr>
          <w:lang w:val="en-US"/>
        </w:rPr>
        <w:t xml:space="preserve"> ARP_01.PBS. Doplňte propojení k základním logickým obvodům a doplňte následující úkoly.</w:t>
      </w:r>
    </w:p>
    <w:p w:rsidR="00567FDB" w:rsidRPr="00567FDB" w:rsidRDefault="00567FDB" w:rsidP="00567FDB">
      <w:pPr>
        <w:jc w:val="both"/>
        <w:rPr>
          <w:rFonts w:ascii="Arial" w:hAnsi="Arial"/>
          <w:lang w:val="cs-CZ"/>
        </w:rPr>
      </w:pPr>
    </w:p>
    <w:p w:rsidR="00F25C7B" w:rsidRPr="00567FDB" w:rsidRDefault="00F25C7B" w:rsidP="00F25C7B">
      <w:pPr>
        <w:rPr>
          <w:b/>
          <w:bCs/>
          <w:lang w:val="cs-CZ"/>
        </w:rPr>
      </w:pPr>
      <w:r w:rsidRPr="00567FDB">
        <w:rPr>
          <w:b/>
          <w:bCs/>
          <w:lang w:val="cs-CZ"/>
        </w:rPr>
        <w:t xml:space="preserve">1) </w:t>
      </w:r>
      <w:r w:rsidR="00224F0F" w:rsidRPr="00567FDB">
        <w:rPr>
          <w:b/>
          <w:bCs/>
          <w:lang w:val="cs-CZ"/>
        </w:rPr>
        <w:t>Schéma</w:t>
      </w:r>
    </w:p>
    <w:p w:rsidR="00436029" w:rsidRPr="006D762E" w:rsidRDefault="00224F0F" w:rsidP="00436029">
      <w:pPr>
        <w:rPr>
          <w:i/>
          <w:sz w:val="16"/>
          <w:szCs w:val="16"/>
          <w:lang w:val="cs-CZ"/>
        </w:rPr>
      </w:pPr>
      <w:r w:rsidRPr="006D762E">
        <w:rPr>
          <w:i/>
          <w:sz w:val="16"/>
          <w:szCs w:val="16"/>
          <w:lang w:val="cs-CZ"/>
        </w:rPr>
        <w:t>zde vložte vaše schéma</w:t>
      </w:r>
      <w:r w:rsidR="00567FDB" w:rsidRPr="006D762E">
        <w:rPr>
          <w:i/>
          <w:sz w:val="16"/>
          <w:szCs w:val="16"/>
          <w:lang w:val="cs-CZ"/>
        </w:rPr>
        <w:t xml:space="preserve"> zapojení</w:t>
      </w:r>
      <w:r w:rsidRPr="006D762E">
        <w:rPr>
          <w:i/>
          <w:sz w:val="16"/>
          <w:szCs w:val="16"/>
          <w:lang w:val="cs-CZ"/>
        </w:rPr>
        <w:t xml:space="preserve"> jako </w:t>
      </w:r>
      <w:r w:rsidR="00AF3707">
        <w:rPr>
          <w:i/>
          <w:sz w:val="16"/>
          <w:szCs w:val="16"/>
          <w:lang w:val="cs-CZ"/>
        </w:rPr>
        <w:t>výstřižek plochy</w:t>
      </w:r>
      <w:r w:rsidRPr="006D762E">
        <w:rPr>
          <w:i/>
          <w:sz w:val="16"/>
          <w:szCs w:val="16"/>
          <w:lang w:val="cs-CZ"/>
        </w:rPr>
        <w:t xml:space="preserve"> z programu </w:t>
      </w:r>
      <w:r w:rsidR="00567FDB" w:rsidRPr="00660EEC">
        <w:rPr>
          <w:i/>
          <w:sz w:val="16"/>
          <w:szCs w:val="16"/>
          <w:lang w:val="cs-CZ"/>
        </w:rPr>
        <w:t xml:space="preserve">Digital </w:t>
      </w:r>
      <w:proofErr w:type="spellStart"/>
      <w:r w:rsidR="00567FDB" w:rsidRPr="00660EEC">
        <w:rPr>
          <w:i/>
          <w:sz w:val="16"/>
          <w:szCs w:val="16"/>
          <w:lang w:val="cs-CZ"/>
        </w:rPr>
        <w:t>Circuit</w:t>
      </w:r>
      <w:proofErr w:type="spellEnd"/>
      <w:r w:rsidR="00567FDB" w:rsidRPr="00660EEC">
        <w:rPr>
          <w:i/>
          <w:sz w:val="16"/>
          <w:szCs w:val="16"/>
          <w:lang w:val="cs-CZ"/>
        </w:rPr>
        <w:t xml:space="preserve"> Simulator</w:t>
      </w:r>
      <w:r w:rsidR="00AF3707" w:rsidRPr="00660EEC">
        <w:rPr>
          <w:i/>
          <w:sz w:val="16"/>
          <w:szCs w:val="16"/>
          <w:lang w:val="cs-CZ"/>
        </w:rPr>
        <w:t xml:space="preserve"> </w:t>
      </w:r>
      <w:r w:rsidR="00AF3707" w:rsidRPr="00AF3707">
        <w:rPr>
          <w:i/>
          <w:sz w:val="16"/>
          <w:szCs w:val="16"/>
          <w:lang w:val="cs-CZ"/>
        </w:rPr>
        <w:t>(původní obrázek odstraňte)</w:t>
      </w:r>
    </w:p>
    <w:p w:rsidR="00436029" w:rsidRPr="00293F34" w:rsidRDefault="008D7D76" w:rsidP="00436029">
      <w:pPr>
        <w:rPr>
          <w:lang w:val="cs-CZ"/>
        </w:rPr>
      </w:pPr>
      <w:r>
        <w:rPr>
          <w:noProof/>
        </w:rPr>
        <w:drawing>
          <wp:inline distT="0" distB="0" distL="0" distR="0" wp14:anchorId="537E7E3C" wp14:editId="15C90762">
            <wp:extent cx="4267200" cy="2769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835" cy="27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29" w:rsidRPr="00293F34" w:rsidRDefault="00436029" w:rsidP="00436029">
      <w:pPr>
        <w:rPr>
          <w:b/>
          <w:bCs/>
          <w:lang w:val="cs-CZ"/>
        </w:rPr>
      </w:pPr>
      <w:r w:rsidRPr="00293F34">
        <w:rPr>
          <w:b/>
          <w:bCs/>
          <w:lang w:val="cs-CZ"/>
        </w:rPr>
        <w:t xml:space="preserve">2) </w:t>
      </w:r>
      <w:r w:rsidR="00224F0F">
        <w:rPr>
          <w:b/>
          <w:bCs/>
          <w:lang w:val="cs-CZ"/>
        </w:rPr>
        <w:t>Pravdivostní tabulka</w:t>
      </w:r>
    </w:p>
    <w:p w:rsidR="00436029" w:rsidRPr="00567FDB" w:rsidRDefault="00224F0F" w:rsidP="00436029">
      <w:pPr>
        <w:rPr>
          <w:i/>
          <w:lang w:val="cs-CZ"/>
        </w:rPr>
      </w:pPr>
      <w:r w:rsidRPr="00567FDB">
        <w:rPr>
          <w:i/>
          <w:lang w:val="cs-CZ"/>
        </w:rPr>
        <w:t>Vyplňte pravdivostní tabulku</w:t>
      </w:r>
      <w:r w:rsidR="00567FDB">
        <w:rPr>
          <w:i/>
          <w:lang w:val="cs-CZ"/>
        </w:rPr>
        <w:t xml:space="preserve"> na základě činnosti simulátoru a ověřte na základě teoretických znalostí.</w:t>
      </w:r>
    </w:p>
    <w:p w:rsidR="00436029" w:rsidRPr="00293F34" w:rsidRDefault="00436029" w:rsidP="00436029">
      <w:pPr>
        <w:rPr>
          <w:sz w:val="12"/>
          <w:lang w:val="cs-CZ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"/>
        <w:gridCol w:w="383"/>
        <w:gridCol w:w="854"/>
        <w:gridCol w:w="992"/>
        <w:gridCol w:w="992"/>
        <w:gridCol w:w="851"/>
        <w:gridCol w:w="992"/>
        <w:gridCol w:w="992"/>
      </w:tblGrid>
      <w:tr w:rsidR="00436029" w:rsidRPr="00293F34" w:rsidTr="006D762E">
        <w:tc>
          <w:tcPr>
            <w:tcW w:w="351" w:type="dxa"/>
            <w:tcBorders>
              <w:bottom w:val="single" w:sz="4" w:space="0" w:color="auto"/>
            </w:tcBorders>
            <w:shd w:val="clear" w:color="auto" w:fill="CCFFFF"/>
          </w:tcPr>
          <w:p w:rsidR="00436029" w:rsidRPr="006D762E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6D762E">
              <w:rPr>
                <w:b/>
                <w:bCs/>
                <w:sz w:val="16"/>
                <w:szCs w:val="16"/>
                <w:lang w:val="cs-CZ"/>
              </w:rPr>
              <w:t>B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436029" w:rsidRPr="006D762E" w:rsidRDefault="006D762E" w:rsidP="00436029">
            <w:pPr>
              <w:pStyle w:val="Heading2"/>
              <w:rPr>
                <w:sz w:val="16"/>
                <w:szCs w:val="16"/>
                <w:lang w:val="cs-CZ"/>
              </w:rPr>
            </w:pPr>
            <w:r w:rsidRPr="006D762E">
              <w:rPr>
                <w:sz w:val="16"/>
                <w:szCs w:val="16"/>
                <w:lang w:val="cs-CZ"/>
              </w:rPr>
              <w:t>A</w:t>
            </w:r>
          </w:p>
        </w:tc>
        <w:tc>
          <w:tcPr>
            <w:tcW w:w="854" w:type="dxa"/>
            <w:shd w:val="clear" w:color="auto" w:fill="FFFF99"/>
          </w:tcPr>
          <w:p w:rsidR="00436029" w:rsidRPr="006D762E" w:rsidRDefault="00436029" w:rsidP="00436029">
            <w:pPr>
              <w:pStyle w:val="Heading2"/>
              <w:rPr>
                <w:sz w:val="16"/>
                <w:szCs w:val="16"/>
                <w:lang w:val="cs-CZ"/>
              </w:rPr>
            </w:pPr>
            <w:r w:rsidRPr="006D762E">
              <w:rPr>
                <w:sz w:val="12"/>
                <w:szCs w:val="12"/>
                <w:lang w:val="cs-CZ"/>
              </w:rPr>
              <w:t>NOT</w:t>
            </w:r>
            <w:r w:rsidR="006D762E" w:rsidRPr="006D762E">
              <w:rPr>
                <w:sz w:val="16"/>
                <w:szCs w:val="16"/>
                <w:lang w:val="cs-CZ"/>
              </w:rPr>
              <w:t xml:space="preserve"> A</w:t>
            </w:r>
          </w:p>
        </w:tc>
        <w:tc>
          <w:tcPr>
            <w:tcW w:w="992" w:type="dxa"/>
            <w:shd w:val="clear" w:color="auto" w:fill="FFFF99"/>
          </w:tcPr>
          <w:p w:rsidR="00436029" w:rsidRPr="006D762E" w:rsidRDefault="006D762E" w:rsidP="00436029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AND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436029" w:rsidRPr="006D762E" w:rsidRDefault="006D762E" w:rsidP="00436029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NAND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851" w:type="dxa"/>
            <w:shd w:val="clear" w:color="auto" w:fill="FFFF99"/>
          </w:tcPr>
          <w:p w:rsidR="00436029" w:rsidRPr="006D762E" w:rsidRDefault="006D762E" w:rsidP="00436029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436029" w:rsidRPr="006D762E" w:rsidRDefault="006D762E" w:rsidP="00436029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NOR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436029" w:rsidRPr="006D762E" w:rsidRDefault="006D762E" w:rsidP="00436029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EXOR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</w:tr>
      <w:tr w:rsidR="00436029" w:rsidRPr="00293F34" w:rsidTr="006D762E">
        <w:tc>
          <w:tcPr>
            <w:tcW w:w="351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54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1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</w:tr>
      <w:tr w:rsidR="00436029" w:rsidRPr="00293F34" w:rsidTr="006D762E">
        <w:tc>
          <w:tcPr>
            <w:tcW w:w="351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4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1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</w:tr>
      <w:tr w:rsidR="00436029" w:rsidRPr="00293F34" w:rsidTr="006D762E">
        <w:tc>
          <w:tcPr>
            <w:tcW w:w="351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54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1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</w:tr>
      <w:tr w:rsidR="00436029" w:rsidRPr="00293F34" w:rsidTr="006D762E">
        <w:tc>
          <w:tcPr>
            <w:tcW w:w="351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4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51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436029" w:rsidRPr="00CF5A38" w:rsidRDefault="008D7D76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</w:tr>
    </w:tbl>
    <w:p w:rsidR="00436029" w:rsidRPr="00293F34" w:rsidRDefault="00436029" w:rsidP="00436029">
      <w:pPr>
        <w:rPr>
          <w:lang w:val="cs-CZ"/>
        </w:rPr>
      </w:pPr>
    </w:p>
    <w:p w:rsidR="00436029" w:rsidRPr="00293F34" w:rsidRDefault="00436029" w:rsidP="00436029">
      <w:pPr>
        <w:rPr>
          <w:b/>
          <w:bCs/>
          <w:lang w:val="cs-CZ"/>
        </w:rPr>
      </w:pPr>
      <w:r w:rsidRPr="00293F34">
        <w:rPr>
          <w:b/>
          <w:bCs/>
          <w:lang w:val="cs-CZ"/>
        </w:rPr>
        <w:t xml:space="preserve">3) </w:t>
      </w:r>
      <w:r w:rsidR="00224F0F">
        <w:rPr>
          <w:b/>
          <w:bCs/>
          <w:lang w:val="cs-CZ"/>
        </w:rPr>
        <w:t>Časový diagram</w:t>
      </w:r>
      <w:r w:rsidRPr="00293F34">
        <w:rPr>
          <w:b/>
          <w:bCs/>
          <w:lang w:val="cs-CZ"/>
        </w:rPr>
        <w:t xml:space="preserve"> </w:t>
      </w:r>
    </w:p>
    <w:p w:rsidR="00436029" w:rsidRDefault="00224F0F" w:rsidP="00436029">
      <w:pPr>
        <w:rPr>
          <w:i/>
          <w:lang w:val="cs-CZ"/>
        </w:rPr>
      </w:pPr>
      <w:r w:rsidRPr="00805167">
        <w:rPr>
          <w:i/>
          <w:lang w:val="cs-CZ"/>
        </w:rPr>
        <w:t>Zde vložte časový diagram</w:t>
      </w:r>
      <w:r w:rsidR="008E59BE" w:rsidRPr="00805167">
        <w:rPr>
          <w:i/>
          <w:lang w:val="cs-CZ"/>
        </w:rPr>
        <w:t xml:space="preserve"> z programu </w:t>
      </w:r>
      <w:r w:rsidR="008E59BE" w:rsidRPr="00660EEC">
        <w:rPr>
          <w:i/>
          <w:lang w:val="cs-CZ"/>
        </w:rPr>
        <w:t>Digital Circuit Simulator</w:t>
      </w:r>
      <w:r w:rsidR="00805167" w:rsidRPr="00805167">
        <w:rPr>
          <w:i/>
          <w:lang w:val="cs-CZ"/>
        </w:rPr>
        <w:t>, který bude prezentovat časový průběh činnosti jednotlivých logických obvodů.</w:t>
      </w:r>
      <w:r w:rsidR="000D515B">
        <w:rPr>
          <w:i/>
          <w:lang w:val="cs-CZ"/>
        </w:rPr>
        <w:t xml:space="preserve"> Načtěte testovací sekvenci </w:t>
      </w:r>
      <w:proofErr w:type="spellStart"/>
      <w:r w:rsidR="000D515B">
        <w:rPr>
          <w:i/>
          <w:lang w:val="cs-CZ"/>
        </w:rPr>
        <w:t>AllCombinations</w:t>
      </w:r>
      <w:proofErr w:type="spellEnd"/>
      <w:r w:rsidR="000D515B">
        <w:rPr>
          <w:i/>
          <w:lang w:val="cs-CZ"/>
        </w:rPr>
        <w:t xml:space="preserve"> a otestujte funkci obvodů </w:t>
      </w:r>
      <w:proofErr w:type="spellStart"/>
      <w:r w:rsidR="000D515B">
        <w:rPr>
          <w:i/>
          <w:lang w:val="cs-CZ"/>
        </w:rPr>
        <w:t>Execute</w:t>
      </w:r>
      <w:proofErr w:type="spellEnd"/>
      <w:r w:rsidR="000D515B">
        <w:rPr>
          <w:i/>
          <w:lang w:val="cs-CZ"/>
        </w:rPr>
        <w:t xml:space="preserve"> </w:t>
      </w:r>
      <w:proofErr w:type="spellStart"/>
      <w:r w:rsidR="000D515B">
        <w:rPr>
          <w:i/>
          <w:lang w:val="cs-CZ"/>
        </w:rPr>
        <w:t>Timing</w:t>
      </w:r>
      <w:proofErr w:type="spellEnd"/>
      <w:r w:rsidR="000D515B">
        <w:rPr>
          <w:i/>
          <w:lang w:val="cs-CZ"/>
        </w:rPr>
        <w:t xml:space="preserve"> </w:t>
      </w:r>
      <w:proofErr w:type="spellStart"/>
      <w:r w:rsidR="000D515B">
        <w:rPr>
          <w:i/>
          <w:lang w:val="cs-CZ"/>
        </w:rPr>
        <w:t>Simulation</w:t>
      </w:r>
      <w:proofErr w:type="spellEnd"/>
    </w:p>
    <w:p w:rsidR="00AF3707" w:rsidRPr="00805167" w:rsidRDefault="00AF3707" w:rsidP="00436029">
      <w:pPr>
        <w:rPr>
          <w:i/>
          <w:lang w:val="cs-CZ"/>
        </w:rPr>
      </w:pPr>
    </w:p>
    <w:p w:rsidR="00436029" w:rsidRDefault="00AF3707" w:rsidP="00AF3707">
      <w:pPr>
        <w:rPr>
          <w:i/>
          <w:sz w:val="16"/>
          <w:szCs w:val="16"/>
          <w:lang w:val="cs-CZ"/>
        </w:rPr>
      </w:pPr>
      <w:r w:rsidRPr="006D762E">
        <w:rPr>
          <w:i/>
          <w:sz w:val="16"/>
          <w:szCs w:val="16"/>
          <w:lang w:val="cs-CZ"/>
        </w:rPr>
        <w:t>zde vložte vaše</w:t>
      </w:r>
      <w:r>
        <w:rPr>
          <w:i/>
          <w:sz w:val="16"/>
          <w:szCs w:val="16"/>
          <w:lang w:val="cs-CZ"/>
        </w:rPr>
        <w:t xml:space="preserve"> otestování funkce logických obvodů</w:t>
      </w:r>
      <w:r w:rsidR="00C649C8">
        <w:rPr>
          <w:i/>
          <w:sz w:val="16"/>
          <w:szCs w:val="16"/>
          <w:lang w:val="cs-CZ"/>
        </w:rPr>
        <w:t xml:space="preserve"> pomocí časového diagramu</w:t>
      </w:r>
      <w:r w:rsidR="00813797">
        <w:rPr>
          <w:i/>
          <w:sz w:val="16"/>
          <w:szCs w:val="16"/>
          <w:lang w:val="cs-CZ"/>
        </w:rPr>
        <w:t xml:space="preserve"> a ověřte si správnost </w:t>
      </w:r>
      <w:r w:rsidR="00813797" w:rsidRPr="00AF3707">
        <w:rPr>
          <w:i/>
          <w:sz w:val="16"/>
          <w:szCs w:val="16"/>
          <w:lang w:val="cs-CZ"/>
        </w:rPr>
        <w:t>(původní obrázek odstraňte)</w:t>
      </w:r>
    </w:p>
    <w:p w:rsidR="008D7D76" w:rsidRDefault="008D7D76" w:rsidP="00AF3707">
      <w:pPr>
        <w:rPr>
          <w:lang w:val="cs-CZ"/>
        </w:rPr>
      </w:pPr>
    </w:p>
    <w:p w:rsidR="00AF3707" w:rsidRPr="00805167" w:rsidRDefault="008D7D76" w:rsidP="00436029">
      <w:pPr>
        <w:rPr>
          <w:lang w:val="cs-CZ"/>
        </w:rPr>
      </w:pPr>
      <w:r>
        <w:rPr>
          <w:noProof/>
        </w:rPr>
        <w:drawing>
          <wp:inline distT="0" distB="0" distL="0" distR="0" wp14:anchorId="1C9A6C33" wp14:editId="6E4FD90F">
            <wp:extent cx="5274310" cy="1958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7E" w:rsidRDefault="00B8477E">
      <w:pPr>
        <w:rPr>
          <w:lang w:val="cs-CZ"/>
        </w:rPr>
      </w:pPr>
      <w:r>
        <w:rPr>
          <w:lang w:val="cs-CZ"/>
        </w:rPr>
        <w:br w:type="page"/>
      </w:r>
    </w:p>
    <w:p w:rsidR="007C3FFE" w:rsidRPr="00293F34" w:rsidRDefault="007C3FFE" w:rsidP="007C3FFE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lastRenderedPageBreak/>
        <w:t>ARP_</w:t>
      </w:r>
      <w:r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ukol_01b</w:t>
      </w:r>
    </w:p>
    <w:p w:rsidR="007C3FFE" w:rsidRPr="009476CF" w:rsidRDefault="007C3FFE" w:rsidP="007C3FF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 w:rsidRPr="009476CF">
        <w:rPr>
          <w:rFonts w:ascii="Arial" w:hAnsi="Arial"/>
          <w:b/>
          <w:sz w:val="24"/>
          <w:lang w:val="cs-CZ"/>
        </w:rPr>
        <w:t>Analýza jednoduchých logických obvodů</w:t>
      </w:r>
      <w:r w:rsidR="00CF5A38">
        <w:rPr>
          <w:rFonts w:ascii="Arial" w:hAnsi="Arial" w:cs="Arial"/>
          <w:b/>
          <w:sz w:val="8"/>
          <w:szCs w:val="8"/>
          <w:lang w:val="cs-CZ"/>
        </w:rPr>
        <w:t>€</w:t>
      </w:r>
    </w:p>
    <w:p w:rsidR="007C3FFE" w:rsidRPr="009476CF" w:rsidRDefault="007C3FFE" w:rsidP="007C3FFE">
      <w:pPr>
        <w:rPr>
          <w:rFonts w:ascii="Arial" w:hAnsi="Arial"/>
          <w:lang w:val="cs-CZ"/>
        </w:rPr>
      </w:pPr>
    </w:p>
    <w:p w:rsidR="007C3FFE" w:rsidRPr="007C3FFE" w:rsidRDefault="007C3FFE" w:rsidP="007C3FFE">
      <w:pPr>
        <w:jc w:val="both"/>
        <w:rPr>
          <w:lang w:val="cs-CZ"/>
        </w:rPr>
      </w:pPr>
      <w:r w:rsidRPr="007C3FFE">
        <w:rPr>
          <w:lang w:val="cs-CZ"/>
        </w:rPr>
        <w:t xml:space="preserve">V programu Digital </w:t>
      </w:r>
      <w:proofErr w:type="spellStart"/>
      <w:r w:rsidRPr="007C3FFE">
        <w:rPr>
          <w:lang w:val="cs-CZ"/>
        </w:rPr>
        <w:t>Circuit</w:t>
      </w:r>
      <w:proofErr w:type="spellEnd"/>
      <w:r w:rsidRPr="007C3FFE">
        <w:rPr>
          <w:lang w:val="cs-CZ"/>
        </w:rPr>
        <w:t xml:space="preserve"> Simulator otevřete soubor ARP_01b.PBS. Doplňte propojení a doplňte základní obvody tak, abyste ověřili platnost </w:t>
      </w:r>
      <w:r w:rsidRPr="007C3FFE">
        <w:rPr>
          <w:lang w:val="cs-CZ" w:eastAsia="cs-CZ"/>
        </w:rPr>
        <w:t>De Morganových zákonů</w:t>
      </w:r>
      <w:r w:rsidRPr="007C3FFE">
        <w:rPr>
          <w:lang w:val="cs-CZ"/>
        </w:rPr>
        <w:t>.</w:t>
      </w:r>
      <w:r>
        <w:rPr>
          <w:lang w:val="cs-CZ"/>
        </w:rPr>
        <w:t xml:space="preserve"> Vašim úkolem je vytvořit logický obvod NAND bez použití logického obvodu NAND a tak podobně. </w:t>
      </w:r>
    </w:p>
    <w:p w:rsidR="007C3FFE" w:rsidRPr="007C3FFE" w:rsidRDefault="007C3FFE" w:rsidP="007C3FFE">
      <w:pPr>
        <w:jc w:val="both"/>
        <w:rPr>
          <w:rFonts w:ascii="Arial" w:hAnsi="Arial"/>
          <w:lang w:val="cs-CZ"/>
        </w:rPr>
      </w:pPr>
    </w:p>
    <w:p w:rsidR="007C3FFE" w:rsidRPr="007C3FFE" w:rsidRDefault="007C3FFE" w:rsidP="007C3FFE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>1) Schéma</w:t>
      </w:r>
    </w:p>
    <w:p w:rsidR="007C3FFE" w:rsidRPr="00C649C8" w:rsidRDefault="007C3FFE" w:rsidP="007C3FFE">
      <w:pPr>
        <w:rPr>
          <w:i/>
          <w:sz w:val="16"/>
          <w:szCs w:val="16"/>
          <w:lang w:val="cs-CZ"/>
        </w:rPr>
      </w:pPr>
      <w:r w:rsidRPr="00C649C8">
        <w:rPr>
          <w:i/>
          <w:sz w:val="16"/>
          <w:szCs w:val="16"/>
          <w:lang w:val="cs-CZ"/>
        </w:rPr>
        <w:t xml:space="preserve">zde vložte vaše schéma zapojení jako obrázek z programu Digital </w:t>
      </w:r>
      <w:proofErr w:type="spellStart"/>
      <w:r w:rsidRPr="00C649C8">
        <w:rPr>
          <w:i/>
          <w:sz w:val="16"/>
          <w:szCs w:val="16"/>
          <w:lang w:val="cs-CZ"/>
        </w:rPr>
        <w:t>Circuit</w:t>
      </w:r>
      <w:proofErr w:type="spellEnd"/>
      <w:r w:rsidRPr="00C649C8">
        <w:rPr>
          <w:i/>
          <w:sz w:val="16"/>
          <w:szCs w:val="16"/>
          <w:lang w:val="cs-CZ"/>
        </w:rPr>
        <w:t xml:space="preserve"> Simulator.</w:t>
      </w:r>
      <w:r w:rsidR="00C649C8" w:rsidRPr="00C649C8">
        <w:rPr>
          <w:i/>
          <w:sz w:val="16"/>
          <w:szCs w:val="16"/>
          <w:lang w:val="cs-CZ"/>
        </w:rPr>
        <w:t xml:space="preserve"> </w:t>
      </w:r>
      <w:r w:rsidR="00C649C8" w:rsidRPr="00AF3707">
        <w:rPr>
          <w:i/>
          <w:sz w:val="16"/>
          <w:szCs w:val="16"/>
          <w:lang w:val="cs-CZ"/>
        </w:rPr>
        <w:t>(původní obrázek odstraňte)</w:t>
      </w:r>
    </w:p>
    <w:p w:rsidR="007C3FFE" w:rsidRPr="007C3FFE" w:rsidRDefault="00C3261F" w:rsidP="007C3FFE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530352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FE" w:rsidRPr="007C3FFE" w:rsidRDefault="007C3FFE" w:rsidP="007C3FFE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>2) Pravdivostní tabulka</w:t>
      </w:r>
    </w:p>
    <w:p w:rsidR="007C3FFE" w:rsidRPr="007C3FFE" w:rsidRDefault="007C3FFE" w:rsidP="007C3FFE">
      <w:pPr>
        <w:rPr>
          <w:i/>
          <w:lang w:val="cs-CZ"/>
        </w:rPr>
      </w:pPr>
      <w:r w:rsidRPr="007C3FFE">
        <w:rPr>
          <w:i/>
          <w:lang w:val="cs-CZ"/>
        </w:rPr>
        <w:t>Vyplňte pravdivostní tabulku na základě činnosti simulátoru a ověřte na základě teoretických znalostí.</w:t>
      </w:r>
    </w:p>
    <w:p w:rsidR="007C3FFE" w:rsidRPr="007C3FFE" w:rsidRDefault="007C3FFE" w:rsidP="007C3FFE">
      <w:pPr>
        <w:rPr>
          <w:sz w:val="12"/>
          <w:lang w:val="cs-CZ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83"/>
        <w:gridCol w:w="986"/>
        <w:gridCol w:w="992"/>
        <w:gridCol w:w="992"/>
        <w:gridCol w:w="945"/>
        <w:gridCol w:w="992"/>
        <w:gridCol w:w="898"/>
        <w:gridCol w:w="992"/>
      </w:tblGrid>
      <w:tr w:rsidR="007C3FFE" w:rsidRPr="007C3FFE" w:rsidTr="00CF5A38">
        <w:tc>
          <w:tcPr>
            <w:tcW w:w="361" w:type="dxa"/>
            <w:tcBorders>
              <w:bottom w:val="single" w:sz="4" w:space="0" w:color="auto"/>
            </w:tcBorders>
            <w:shd w:val="clear" w:color="auto" w:fill="CCFFFF"/>
          </w:tcPr>
          <w:p w:rsidR="007C3FFE" w:rsidRPr="006D762E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6D762E">
              <w:rPr>
                <w:b/>
                <w:bCs/>
                <w:sz w:val="16"/>
                <w:szCs w:val="16"/>
                <w:lang w:val="cs-CZ"/>
              </w:rPr>
              <w:t>B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7C3FFE" w:rsidRPr="006D762E" w:rsidRDefault="006D762E" w:rsidP="008D7D76">
            <w:pPr>
              <w:pStyle w:val="Heading2"/>
              <w:rPr>
                <w:sz w:val="16"/>
                <w:szCs w:val="16"/>
                <w:lang w:val="cs-CZ"/>
              </w:rPr>
            </w:pPr>
            <w:r w:rsidRPr="006D762E">
              <w:rPr>
                <w:sz w:val="16"/>
                <w:szCs w:val="16"/>
                <w:lang w:val="cs-CZ"/>
              </w:rPr>
              <w:t>A</w:t>
            </w:r>
          </w:p>
        </w:tc>
        <w:tc>
          <w:tcPr>
            <w:tcW w:w="986" w:type="dxa"/>
            <w:shd w:val="clear" w:color="auto" w:fill="FFFF99"/>
          </w:tcPr>
          <w:p w:rsidR="007C3FFE" w:rsidRPr="006D762E" w:rsidRDefault="006D762E" w:rsidP="008D7D76">
            <w:pPr>
              <w:pStyle w:val="Heading2"/>
              <w:rPr>
                <w:sz w:val="16"/>
                <w:szCs w:val="16"/>
                <w:lang w:val="cs-CZ"/>
              </w:rPr>
            </w:pPr>
            <w:r w:rsidRPr="006D762E">
              <w:rPr>
                <w:sz w:val="16"/>
                <w:szCs w:val="16"/>
                <w:lang w:val="cs-CZ"/>
              </w:rPr>
              <w:t xml:space="preserve">A </w:t>
            </w:r>
            <w:r w:rsidR="007C3FFE" w:rsidRPr="006D762E">
              <w:rPr>
                <w:sz w:val="12"/>
                <w:szCs w:val="12"/>
                <w:lang w:val="cs-CZ"/>
              </w:rPr>
              <w:t>NAND</w:t>
            </w:r>
            <w:r w:rsidRPr="006D762E"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7C3FFE" w:rsidRPr="006D762E" w:rsidRDefault="006D762E" w:rsidP="008D7D76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6D762E">
              <w:rPr>
                <w:sz w:val="12"/>
                <w:szCs w:val="12"/>
                <w:lang w:val="cs-CZ"/>
              </w:rPr>
              <w:t>NAND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7C3FFE" w:rsidRPr="006D762E" w:rsidRDefault="00CF5A38" w:rsidP="008D7D76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NOR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45" w:type="dxa"/>
            <w:shd w:val="clear" w:color="auto" w:fill="FFFF99"/>
          </w:tcPr>
          <w:p w:rsidR="007C3FFE" w:rsidRPr="006D762E" w:rsidRDefault="00CF5A38" w:rsidP="008D7D76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NOR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7C3FFE" w:rsidRPr="006D762E" w:rsidRDefault="00CF5A38" w:rsidP="008D7D76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898" w:type="dxa"/>
            <w:shd w:val="clear" w:color="auto" w:fill="FFFF99"/>
          </w:tcPr>
          <w:p w:rsidR="007C3FFE" w:rsidRPr="006D762E" w:rsidRDefault="00CF5A38" w:rsidP="008D7D76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:rsidR="007C3FFE" w:rsidRPr="006D762E" w:rsidRDefault="00CF5A38" w:rsidP="008D7D76">
            <w:pPr>
              <w:pStyle w:val="Heading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</w:tr>
      <w:tr w:rsidR="007C3FFE" w:rsidRPr="007C3FFE" w:rsidTr="00CF5A38">
        <w:tc>
          <w:tcPr>
            <w:tcW w:w="361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86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45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898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  <w:tr w:rsidR="007C3FFE" w:rsidRPr="007C3FFE" w:rsidTr="00CF5A38">
        <w:tc>
          <w:tcPr>
            <w:tcW w:w="361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86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45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898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C3FFE" w:rsidRPr="007C3FFE" w:rsidTr="00CF5A38">
        <w:tc>
          <w:tcPr>
            <w:tcW w:w="361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86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45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898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</w:tr>
      <w:tr w:rsidR="007C3FFE" w:rsidRPr="007C3FFE" w:rsidTr="00CF5A38">
        <w:tc>
          <w:tcPr>
            <w:tcW w:w="361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7C3FFE" w:rsidRPr="00CF5A38" w:rsidRDefault="006D762E" w:rsidP="008D7D76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86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45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898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:rsidR="007C3FFE" w:rsidRPr="003D2646" w:rsidRDefault="003D2646" w:rsidP="008D7D7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0</w:t>
            </w:r>
          </w:p>
        </w:tc>
      </w:tr>
    </w:tbl>
    <w:p w:rsidR="007C3FFE" w:rsidRPr="007C3FFE" w:rsidRDefault="007C3FFE" w:rsidP="007C3FFE">
      <w:pPr>
        <w:rPr>
          <w:lang w:val="cs-CZ"/>
        </w:rPr>
      </w:pPr>
    </w:p>
    <w:p w:rsidR="007C3FFE" w:rsidRPr="007C3FFE" w:rsidRDefault="007C3FFE" w:rsidP="007C3FFE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 xml:space="preserve">3) Časový diagram </w:t>
      </w:r>
    </w:p>
    <w:p w:rsidR="00FF2D53" w:rsidRDefault="007C3FFE" w:rsidP="00FF2D53">
      <w:pPr>
        <w:rPr>
          <w:i/>
          <w:lang w:val="cs-CZ"/>
        </w:rPr>
      </w:pPr>
      <w:r w:rsidRPr="007C3FFE">
        <w:rPr>
          <w:i/>
          <w:lang w:val="cs-CZ"/>
        </w:rPr>
        <w:t xml:space="preserve">Zde vložte časový diagram z programu Digital </w:t>
      </w:r>
      <w:proofErr w:type="spellStart"/>
      <w:r w:rsidRPr="007C3FFE">
        <w:rPr>
          <w:i/>
          <w:lang w:val="cs-CZ"/>
        </w:rPr>
        <w:t>Circuit</w:t>
      </w:r>
      <w:proofErr w:type="spellEnd"/>
      <w:r w:rsidRPr="007C3FFE">
        <w:rPr>
          <w:i/>
          <w:lang w:val="cs-CZ"/>
        </w:rPr>
        <w:t xml:space="preserve"> Simulator, který bude prezentovat časový průběh činnosti jednotlivých logických obvodů.</w:t>
      </w:r>
      <w:r w:rsidR="00FF2D53" w:rsidRPr="00FF2D53">
        <w:rPr>
          <w:i/>
          <w:lang w:val="cs-CZ"/>
        </w:rPr>
        <w:t xml:space="preserve"> </w:t>
      </w:r>
      <w:r w:rsidR="00FF2D53">
        <w:rPr>
          <w:i/>
          <w:lang w:val="cs-CZ"/>
        </w:rPr>
        <w:t xml:space="preserve">Načtěte testovací sekvenci </w:t>
      </w:r>
      <w:proofErr w:type="spellStart"/>
      <w:r w:rsidR="00FF2D53">
        <w:rPr>
          <w:i/>
          <w:lang w:val="cs-CZ"/>
        </w:rPr>
        <w:t>AllCombinations</w:t>
      </w:r>
      <w:proofErr w:type="spellEnd"/>
      <w:r w:rsidR="00FF2D53">
        <w:rPr>
          <w:i/>
          <w:lang w:val="cs-CZ"/>
        </w:rPr>
        <w:t xml:space="preserve"> a otestujte funkci obvodů </w:t>
      </w:r>
      <w:proofErr w:type="spellStart"/>
      <w:r w:rsidR="00FF2D53">
        <w:rPr>
          <w:i/>
          <w:lang w:val="cs-CZ"/>
        </w:rPr>
        <w:t>Execute</w:t>
      </w:r>
      <w:proofErr w:type="spellEnd"/>
      <w:r w:rsidR="00FF2D53">
        <w:rPr>
          <w:i/>
          <w:lang w:val="cs-CZ"/>
        </w:rPr>
        <w:t xml:space="preserve"> </w:t>
      </w:r>
      <w:proofErr w:type="spellStart"/>
      <w:r w:rsidR="00FF2D53">
        <w:rPr>
          <w:i/>
          <w:lang w:val="cs-CZ"/>
        </w:rPr>
        <w:t>Timing</w:t>
      </w:r>
      <w:proofErr w:type="spellEnd"/>
      <w:r w:rsidR="00FF2D53">
        <w:rPr>
          <w:i/>
          <w:lang w:val="cs-CZ"/>
        </w:rPr>
        <w:t xml:space="preserve"> </w:t>
      </w:r>
      <w:proofErr w:type="spellStart"/>
      <w:r w:rsidR="00FF2D53">
        <w:rPr>
          <w:i/>
          <w:lang w:val="cs-CZ"/>
        </w:rPr>
        <w:t>Simulation</w:t>
      </w:r>
      <w:proofErr w:type="spellEnd"/>
    </w:p>
    <w:p w:rsidR="000A29E1" w:rsidRPr="00805167" w:rsidRDefault="000A29E1" w:rsidP="00FF2D53">
      <w:pPr>
        <w:rPr>
          <w:i/>
          <w:lang w:val="cs-CZ"/>
        </w:rPr>
      </w:pPr>
    </w:p>
    <w:p w:rsidR="000A29E1" w:rsidRPr="00C649C8" w:rsidRDefault="000A29E1" w:rsidP="000A29E1">
      <w:pPr>
        <w:rPr>
          <w:i/>
          <w:sz w:val="16"/>
          <w:szCs w:val="16"/>
          <w:lang w:val="cs-CZ"/>
        </w:rPr>
      </w:pPr>
      <w:r w:rsidRPr="00C649C8">
        <w:rPr>
          <w:i/>
          <w:sz w:val="16"/>
          <w:szCs w:val="16"/>
          <w:lang w:val="cs-CZ"/>
        </w:rPr>
        <w:t xml:space="preserve">zde vložte </w:t>
      </w:r>
      <w:r w:rsidRPr="006D762E">
        <w:rPr>
          <w:i/>
          <w:sz w:val="16"/>
          <w:szCs w:val="16"/>
          <w:lang w:val="cs-CZ"/>
        </w:rPr>
        <w:t>vaše</w:t>
      </w:r>
      <w:r>
        <w:rPr>
          <w:i/>
          <w:sz w:val="16"/>
          <w:szCs w:val="16"/>
          <w:lang w:val="cs-CZ"/>
        </w:rPr>
        <w:t xml:space="preserve"> otestování funkce logických obvodů pomocí časového diagramu a ověřte si správnost </w:t>
      </w:r>
      <w:r w:rsidRPr="00AF3707">
        <w:rPr>
          <w:i/>
          <w:sz w:val="16"/>
          <w:szCs w:val="16"/>
          <w:lang w:val="cs-CZ"/>
        </w:rPr>
        <w:t>(původní obrázek odstraňte)</w:t>
      </w:r>
    </w:p>
    <w:p w:rsidR="007C3FFE" w:rsidRPr="00805167" w:rsidRDefault="00C3261F" w:rsidP="007C3FFE">
      <w:r>
        <w:rPr>
          <w:noProof/>
        </w:rPr>
        <w:drawing>
          <wp:inline distT="0" distB="0" distL="0" distR="0">
            <wp:extent cx="3838575" cy="1619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485" cy="162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D1" w:rsidRDefault="00F83AD1">
      <w:pPr>
        <w:rPr>
          <w:lang w:val="cs-CZ"/>
        </w:rPr>
      </w:pPr>
      <w:r>
        <w:rPr>
          <w:lang w:val="cs-CZ"/>
        </w:rPr>
        <w:br w:type="page"/>
      </w:r>
    </w:p>
    <w:p w:rsidR="00F83AD1" w:rsidRPr="00293F34" w:rsidRDefault="00F83AD1" w:rsidP="00F83AD1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lastRenderedPageBreak/>
        <w:t>ARP_</w:t>
      </w:r>
      <w:r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ukol_01c</w:t>
      </w:r>
    </w:p>
    <w:p w:rsidR="00F83AD1" w:rsidRPr="00F83AD1" w:rsidRDefault="00F83AD1" w:rsidP="00F83A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 w:rsidRPr="00F83AD1">
        <w:rPr>
          <w:rFonts w:ascii="Arial" w:hAnsi="Arial"/>
          <w:b/>
          <w:sz w:val="24"/>
          <w:lang w:val="cs-CZ"/>
        </w:rPr>
        <w:t>Analýza jednoduchých logických obvodů</w:t>
      </w:r>
      <w:r w:rsidR="00CF5A38">
        <w:rPr>
          <w:rFonts w:ascii="Arial" w:hAnsi="Arial" w:cs="Arial"/>
          <w:b/>
          <w:sz w:val="8"/>
          <w:szCs w:val="8"/>
          <w:lang w:val="cs-CZ"/>
        </w:rPr>
        <w:t>€</w:t>
      </w:r>
    </w:p>
    <w:p w:rsidR="00CC5F00" w:rsidRDefault="00CC5F00" w:rsidP="00436029">
      <w:pPr>
        <w:rPr>
          <w:lang w:val="cs-CZ"/>
        </w:rPr>
      </w:pPr>
    </w:p>
    <w:p w:rsidR="00F83AD1" w:rsidRDefault="00F83AD1" w:rsidP="00436029">
      <w:pPr>
        <w:rPr>
          <w:lang w:val="cs-CZ"/>
        </w:rPr>
      </w:pPr>
      <w:r w:rsidRPr="007C3FFE">
        <w:rPr>
          <w:lang w:val="cs-CZ"/>
        </w:rPr>
        <w:t xml:space="preserve">V programu Digital </w:t>
      </w:r>
      <w:proofErr w:type="spellStart"/>
      <w:r w:rsidRPr="007C3FFE">
        <w:rPr>
          <w:lang w:val="cs-CZ"/>
        </w:rPr>
        <w:t>Circuit</w:t>
      </w:r>
      <w:proofErr w:type="spellEnd"/>
      <w:r w:rsidRPr="007C3FFE">
        <w:rPr>
          <w:lang w:val="cs-CZ"/>
        </w:rPr>
        <w:t xml:space="preserve"> S</w:t>
      </w:r>
      <w:r>
        <w:rPr>
          <w:lang w:val="cs-CZ"/>
        </w:rPr>
        <w:t>imulator otevřete soubor ARP_01c</w:t>
      </w:r>
      <w:r w:rsidRPr="007C3FFE">
        <w:rPr>
          <w:lang w:val="cs-CZ"/>
        </w:rPr>
        <w:t>.PBS.</w:t>
      </w:r>
    </w:p>
    <w:p w:rsidR="00F83AD1" w:rsidRDefault="00F83AD1" w:rsidP="00436029">
      <w:pPr>
        <w:rPr>
          <w:lang w:val="cs-CZ"/>
        </w:rPr>
      </w:pPr>
      <w:r w:rsidRPr="00F83AD1">
        <w:rPr>
          <w:rStyle w:val="hps"/>
          <w:lang w:val="cs-CZ"/>
        </w:rPr>
        <w:t>Na základě</w:t>
      </w:r>
      <w:r w:rsidRPr="00660EEC">
        <w:rPr>
          <w:lang w:val="cs-CZ"/>
        </w:rPr>
        <w:t xml:space="preserve"> </w:t>
      </w:r>
      <w:r w:rsidRPr="00F83AD1">
        <w:rPr>
          <w:rStyle w:val="hps"/>
          <w:lang w:val="cs-CZ"/>
        </w:rPr>
        <w:t>následující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pravdivostní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tabulky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popisující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logickou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funkci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F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(X</w:t>
      </w:r>
      <w:r w:rsidRPr="00F83AD1">
        <w:rPr>
          <w:lang w:val="cs-CZ"/>
        </w:rPr>
        <w:t xml:space="preserve">, </w:t>
      </w:r>
      <w:r w:rsidRPr="00F83AD1">
        <w:rPr>
          <w:rStyle w:val="hps"/>
          <w:lang w:val="cs-CZ"/>
        </w:rPr>
        <w:t>Y</w:t>
      </w:r>
      <w:r w:rsidRPr="00F83AD1">
        <w:rPr>
          <w:lang w:val="cs-CZ"/>
        </w:rPr>
        <w:t xml:space="preserve">, </w:t>
      </w:r>
      <w:r w:rsidRPr="00F83AD1">
        <w:rPr>
          <w:rStyle w:val="hps"/>
          <w:lang w:val="cs-CZ"/>
        </w:rPr>
        <w:t>Z</w:t>
      </w:r>
      <w:r w:rsidRPr="00F83AD1">
        <w:rPr>
          <w:lang w:val="cs-CZ"/>
        </w:rPr>
        <w:t>):</w:t>
      </w:r>
    </w:p>
    <w:p w:rsidR="00F83AD1" w:rsidRDefault="00F83AD1" w:rsidP="00823734">
      <w:pPr>
        <w:jc w:val="center"/>
        <w:rPr>
          <w:lang w:val="cs-CZ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"/>
        <w:gridCol w:w="332"/>
        <w:gridCol w:w="314"/>
        <w:gridCol w:w="305"/>
      </w:tblGrid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X</w:t>
            </w:r>
          </w:p>
        </w:tc>
        <w:tc>
          <w:tcPr>
            <w:tcW w:w="28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Y</w:t>
            </w:r>
          </w:p>
        </w:tc>
        <w:tc>
          <w:tcPr>
            <w:tcW w:w="28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Z</w:t>
            </w:r>
          </w:p>
        </w:tc>
        <w:tc>
          <w:tcPr>
            <w:tcW w:w="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F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2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E24A29" w:rsidRPr="00E24A29" w:rsidTr="00823734">
        <w:trPr>
          <w:trHeight w:val="284"/>
          <w:jc w:val="center"/>
        </w:trPr>
        <w:tc>
          <w:tcPr>
            <w:tcW w:w="28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bottom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28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24A29" w:rsidRPr="00E24A29" w:rsidRDefault="00E24A29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</w:tbl>
    <w:p w:rsidR="00F83AD1" w:rsidRDefault="00F83AD1" w:rsidP="00F83AD1">
      <w:pPr>
        <w:jc w:val="center"/>
        <w:rPr>
          <w:lang w:val="cs-CZ"/>
        </w:rPr>
      </w:pPr>
    </w:p>
    <w:p w:rsidR="00F83AD1" w:rsidRDefault="00F83AD1" w:rsidP="00436029">
      <w:pPr>
        <w:rPr>
          <w:lang w:val="cs-CZ"/>
        </w:rPr>
      </w:pPr>
      <w:r>
        <w:rPr>
          <w:lang w:val="cs-CZ"/>
        </w:rPr>
        <w:t>Doplňte do zapojení tak, aby obě varianty plnily předepsanou funkci</w:t>
      </w:r>
      <w:r w:rsidR="00E42757">
        <w:rPr>
          <w:lang w:val="cs-CZ"/>
        </w:rPr>
        <w:t>, jež je dána pravdivostní tabulkou</w:t>
      </w:r>
      <w:r>
        <w:rPr>
          <w:lang w:val="cs-CZ"/>
        </w:rPr>
        <w:t>.</w:t>
      </w:r>
    </w:p>
    <w:p w:rsidR="00F83AD1" w:rsidRPr="00325196" w:rsidRDefault="00325196" w:rsidP="00436029">
      <w:pPr>
        <w:rPr>
          <w:b/>
          <w:lang w:val="cs-CZ"/>
        </w:rPr>
      </w:pPr>
      <w:r w:rsidRPr="00325196">
        <w:rPr>
          <w:b/>
          <w:lang w:val="cs-CZ"/>
        </w:rPr>
        <w:t>1) Logická funkce:</w:t>
      </w:r>
    </w:p>
    <w:p w:rsidR="00325196" w:rsidRPr="00325196" w:rsidRDefault="00325196" w:rsidP="00436029">
      <w:pPr>
        <w:rPr>
          <w:b/>
          <w:lang w:val="cs-CZ"/>
        </w:rPr>
      </w:pPr>
      <w:r w:rsidRPr="00325196">
        <w:rPr>
          <w:b/>
          <w:lang w:val="cs-CZ"/>
        </w:rPr>
        <w:t>Varianta AND – OR</w:t>
      </w:r>
      <w:r w:rsidR="001E0633">
        <w:rPr>
          <w:b/>
          <w:lang w:val="cs-CZ"/>
        </w:rPr>
        <w:t xml:space="preserve"> (součin součtů)</w:t>
      </w:r>
    </w:p>
    <w:p w:rsidR="00325196" w:rsidRDefault="00325196" w:rsidP="00436029">
      <w:pPr>
        <w:rPr>
          <w:lang w:val="cs-CZ"/>
        </w:rPr>
      </w:pPr>
      <w:r>
        <w:rPr>
          <w:lang w:val="cs-CZ"/>
        </w:rPr>
        <w:t>Zde vložte logický výraz</w:t>
      </w:r>
      <w:r w:rsidR="00AF5579">
        <w:rPr>
          <w:lang w:val="cs-CZ"/>
        </w:rPr>
        <w:t xml:space="preserve"> do objektu za rovnítko</w:t>
      </w:r>
      <w:r>
        <w:rPr>
          <w:lang w:val="cs-CZ"/>
        </w:rPr>
        <w:t>.</w:t>
      </w:r>
    </w:p>
    <w:p w:rsidR="00325196" w:rsidRDefault="003D2646" w:rsidP="00436029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cs-CZ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  <w:lang w:val="cs-CZ"/>
                </w:rPr>
                <m:t>AND-OR</m:t>
              </m:r>
            </m:sub>
          </m:sSub>
          <m:r>
            <w:rPr>
              <w:rFonts w:ascii="Cambria Math" w:hAnsi="Cambria Math"/>
              <w:highlight w:val="yellow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cs-CZ"/>
                </w:rPr>
                <m:t>x+y+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lang w:val="cs-C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lang w:val="cs-CZ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 w:val="18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cs-CZ"/>
                </w:rPr>
                <m:t>x+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lang w:val="cs-CZ"/>
                    </w:rPr>
                    <m:t>y</m:t>
                  </m:r>
                </m:e>
              </m:bar>
              <m:r>
                <w:rPr>
                  <w:rFonts w:ascii="Cambria Math" w:hAnsi="Cambria Math"/>
                  <w:sz w:val="18"/>
                  <w:lang w:val="cs-CZ"/>
                </w:rPr>
                <m:t>+z</m:t>
              </m:r>
            </m:e>
          </m:d>
          <m:r>
            <w:rPr>
              <w:rFonts w:ascii="Cambria Math" w:hAnsi="Cambria Math"/>
              <w:sz w:val="18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8"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  <w:lang w:val="cs-CZ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18"/>
                  <w:lang w:val="cs-CZ"/>
                </w:rPr>
                <m:t>+y+z</m:t>
              </m:r>
            </m:e>
          </m:d>
          <m:r>
            <w:rPr>
              <w:rFonts w:ascii="Cambria Math" w:hAnsi="Cambria Math"/>
              <w:sz w:val="18"/>
              <w:lang w:val="cs-CZ"/>
            </w:rPr>
            <m:t>*(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barPr>
            <m:e>
              <m:r>
                <w:rPr>
                  <w:rFonts w:ascii="Cambria Math" w:hAnsi="Cambria Math"/>
                  <w:sz w:val="18"/>
                  <w:lang w:val="cs-CZ"/>
                </w:rPr>
                <m:t>x</m:t>
              </m:r>
            </m:e>
          </m:bar>
          <m:r>
            <w:rPr>
              <w:rFonts w:ascii="Cambria Math" w:hAnsi="Cambria Math"/>
              <w:sz w:val="18"/>
              <w:lang w:val="cs-CZ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barPr>
            <m:e>
              <m:r>
                <w:rPr>
                  <w:rFonts w:ascii="Cambria Math" w:hAnsi="Cambria Math"/>
                  <w:sz w:val="18"/>
                  <w:lang w:val="cs-CZ"/>
                </w:rPr>
                <m:t>y</m:t>
              </m:r>
            </m:e>
          </m:bar>
          <m:r>
            <w:rPr>
              <w:rFonts w:ascii="Cambria Math" w:hAnsi="Cambria Math"/>
              <w:sz w:val="18"/>
              <w:lang w:val="cs-CZ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18"/>
                  <w:lang w:val="cs-CZ"/>
                </w:rPr>
              </m:ctrlPr>
            </m:barPr>
            <m:e>
              <m:r>
                <w:rPr>
                  <w:rFonts w:ascii="Cambria Math" w:hAnsi="Cambria Math"/>
                  <w:sz w:val="18"/>
                  <w:lang w:val="cs-CZ"/>
                </w:rPr>
                <m:t>z</m:t>
              </m:r>
            </m:e>
          </m:bar>
          <m:r>
            <w:rPr>
              <w:rFonts w:ascii="Cambria Math" w:hAnsi="Cambria Math"/>
              <w:sz w:val="18"/>
              <w:lang w:val="cs-CZ"/>
            </w:rPr>
            <m:t>)</m:t>
          </m:r>
        </m:oMath>
      </m:oMathPara>
    </w:p>
    <w:p w:rsidR="00325196" w:rsidRPr="00325196" w:rsidRDefault="00325196" w:rsidP="00436029">
      <w:pPr>
        <w:rPr>
          <w:b/>
          <w:lang w:val="cs-CZ"/>
        </w:rPr>
      </w:pPr>
      <w:r w:rsidRPr="00325196">
        <w:rPr>
          <w:b/>
          <w:lang w:val="cs-CZ"/>
        </w:rPr>
        <w:t>Varianta OR – AND</w:t>
      </w:r>
      <w:r w:rsidR="001E0633">
        <w:rPr>
          <w:b/>
          <w:lang w:val="cs-CZ"/>
        </w:rPr>
        <w:t xml:space="preserve"> (součet součinů)</w:t>
      </w:r>
    </w:p>
    <w:p w:rsidR="00325196" w:rsidRDefault="00AF5579" w:rsidP="00436029">
      <w:pPr>
        <w:rPr>
          <w:lang w:val="cs-CZ"/>
        </w:rPr>
      </w:pPr>
      <w:r>
        <w:rPr>
          <w:lang w:val="cs-CZ"/>
        </w:rPr>
        <w:t>Zde vložte logický výraz do objektu za rovnítko.</w:t>
      </w:r>
    </w:p>
    <w:p w:rsidR="00325196" w:rsidRDefault="003D2646" w:rsidP="00436029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cs-CZ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  <w:lang w:val="cs-CZ"/>
                </w:rPr>
                <m:t>OR-AND</m:t>
              </m:r>
            </m:sub>
          </m:sSub>
          <m:r>
            <w:rPr>
              <w:rFonts w:ascii="Cambria Math" w:hAnsi="Cambria Math"/>
              <w:highlight w:val="yellow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cs-CZ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</m:bar>
              <m:r>
                <w:rPr>
                  <w:rFonts w:ascii="Cambria Math" w:hAnsi="Cambria Math"/>
                  <w:lang w:val="cs-CZ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</m:bar>
            </m:e>
          </m:d>
          <m:r>
            <w:rPr>
              <w:rFonts w:ascii="Cambria Math" w:hAnsi="Cambria Math"/>
              <w:lang w:val="cs-CZ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cs-CZ"/>
                </w:rPr>
                <m:t>*y*z</m:t>
              </m:r>
            </m:e>
          </m:d>
          <m:r>
            <w:rPr>
              <w:rFonts w:ascii="Cambria Math" w:hAnsi="Cambria Math"/>
              <w:lang w:val="cs-CZ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</m:bar>
              <m:r>
                <w:rPr>
                  <w:rFonts w:ascii="Cambria Math" w:hAnsi="Cambria Math"/>
                  <w:lang w:val="cs-CZ"/>
                </w:rPr>
                <m:t>*z</m:t>
              </m:r>
            </m:e>
          </m:d>
          <m:r>
            <w:rPr>
              <w:rFonts w:ascii="Cambria Math" w:hAnsi="Cambria Math"/>
              <w:lang w:val="cs-CZ"/>
            </w:rPr>
            <m:t>+(x*y*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cs-CZ"/>
                </w:rPr>
              </m:ctrlPr>
            </m:barPr>
            <m:e>
              <m:r>
                <w:rPr>
                  <w:rFonts w:ascii="Cambria Math" w:hAnsi="Cambria Math"/>
                  <w:lang w:val="cs-CZ"/>
                </w:rPr>
                <m:t>z</m:t>
              </m:r>
            </m:e>
          </m:bar>
          <m:r>
            <w:rPr>
              <w:rFonts w:ascii="Cambria Math" w:hAnsi="Cambria Math"/>
              <w:lang w:val="cs-CZ"/>
            </w:rPr>
            <m:t>)</m:t>
          </m:r>
        </m:oMath>
      </m:oMathPara>
    </w:p>
    <w:p w:rsidR="00F83AD1" w:rsidRPr="00325196" w:rsidRDefault="00325196" w:rsidP="00436029">
      <w:pPr>
        <w:rPr>
          <w:b/>
          <w:lang w:val="cs-CZ"/>
        </w:rPr>
      </w:pPr>
      <w:r w:rsidRPr="00325196">
        <w:rPr>
          <w:b/>
          <w:lang w:val="cs-CZ"/>
        </w:rPr>
        <w:t xml:space="preserve">2) </w:t>
      </w:r>
      <w:r w:rsidR="00F83AD1" w:rsidRPr="00325196">
        <w:rPr>
          <w:b/>
          <w:lang w:val="cs-CZ"/>
        </w:rPr>
        <w:t>Schéma:</w:t>
      </w:r>
    </w:p>
    <w:p w:rsidR="00F83AD1" w:rsidRDefault="00F83AD1" w:rsidP="00F83AD1">
      <w:pPr>
        <w:rPr>
          <w:i/>
          <w:lang w:val="cs-CZ"/>
        </w:rPr>
      </w:pPr>
      <w:r w:rsidRPr="007C3FFE">
        <w:rPr>
          <w:i/>
          <w:lang w:val="cs-CZ"/>
        </w:rPr>
        <w:t xml:space="preserve">zde vložte vaše schéma zapojení jako obrázek z programu Digital </w:t>
      </w:r>
      <w:proofErr w:type="spellStart"/>
      <w:r w:rsidRPr="007C3FFE">
        <w:rPr>
          <w:i/>
          <w:lang w:val="cs-CZ"/>
        </w:rPr>
        <w:t>Circuit</w:t>
      </w:r>
      <w:proofErr w:type="spellEnd"/>
      <w:r w:rsidRPr="007C3FFE">
        <w:rPr>
          <w:i/>
          <w:lang w:val="cs-CZ"/>
        </w:rPr>
        <w:t xml:space="preserve"> Simulator.</w:t>
      </w:r>
    </w:p>
    <w:p w:rsidR="00F83AD1" w:rsidRDefault="00882EF1" w:rsidP="00F83AD1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3330002" cy="2662237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481" cy="26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96" w:rsidRPr="007C3FFE" w:rsidRDefault="00325196" w:rsidP="00325196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 xml:space="preserve">3) Časový diagram </w:t>
      </w:r>
    </w:p>
    <w:p w:rsidR="00325196" w:rsidRPr="007C3FFE" w:rsidRDefault="00325196" w:rsidP="00325196">
      <w:pPr>
        <w:rPr>
          <w:i/>
          <w:lang w:val="cs-CZ"/>
        </w:rPr>
      </w:pPr>
      <w:r w:rsidRPr="007C3FFE">
        <w:rPr>
          <w:i/>
          <w:lang w:val="cs-CZ"/>
        </w:rPr>
        <w:t xml:space="preserve">Zde vložte časový diagram z programu Digital </w:t>
      </w:r>
      <w:proofErr w:type="spellStart"/>
      <w:r w:rsidRPr="007C3FFE">
        <w:rPr>
          <w:i/>
          <w:lang w:val="cs-CZ"/>
        </w:rPr>
        <w:t>Circuit</w:t>
      </w:r>
      <w:proofErr w:type="spellEnd"/>
      <w:r w:rsidRPr="007C3FFE">
        <w:rPr>
          <w:i/>
          <w:lang w:val="cs-CZ"/>
        </w:rPr>
        <w:t xml:space="preserve"> Simulator, který bude prezentovat časový průběh činnosti jednotlivých logických obvodů.</w:t>
      </w:r>
    </w:p>
    <w:p w:rsidR="00325196" w:rsidRPr="00805167" w:rsidRDefault="00882EF1" w:rsidP="00F83AD1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530352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196" w:rsidRPr="00805167">
      <w:headerReference w:type="default" r:id="rId14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EF1" w:rsidRDefault="00882EF1" w:rsidP="00224F0F">
      <w:r>
        <w:separator/>
      </w:r>
    </w:p>
  </w:endnote>
  <w:endnote w:type="continuationSeparator" w:id="0">
    <w:p w:rsidR="00882EF1" w:rsidRDefault="00882EF1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EF1" w:rsidRDefault="00882EF1" w:rsidP="00224F0F">
      <w:r>
        <w:separator/>
      </w:r>
    </w:p>
  </w:footnote>
  <w:footnote w:type="continuationSeparator" w:id="0">
    <w:p w:rsidR="00882EF1" w:rsidRDefault="00882EF1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F1" w:rsidRPr="00293F34" w:rsidRDefault="00882EF1" w:rsidP="00224F0F">
    <w:pPr>
      <w:tabs>
        <w:tab w:val="right" w:pos="8080"/>
      </w:tabs>
      <w:rPr>
        <w:rFonts w:ascii="Arial" w:hAnsi="Arial"/>
        <w:lang w:val="cs-CZ"/>
      </w:rPr>
    </w:pPr>
    <w:r>
      <w:rPr>
        <w:rFonts w:ascii="Arial" w:hAnsi="Arial"/>
        <w:lang w:val="cs-CZ"/>
      </w:rPr>
      <w:t>Shabelnikov</w:t>
    </w:r>
    <w:r w:rsidRPr="00293F34">
      <w:rPr>
        <w:rFonts w:ascii="Arial" w:hAnsi="Arial"/>
        <w:lang w:val="cs-CZ"/>
      </w:rPr>
      <w:t xml:space="preserve"> </w:t>
    </w:r>
    <w:r w:rsidRPr="00660EEC">
      <w:rPr>
        <w:rFonts w:ascii="Arial" w:hAnsi="Arial"/>
        <w:lang w:val="cs-CZ"/>
      </w:rPr>
      <w:t>Aleksand</w:t>
    </w:r>
    <w:r>
      <w:rPr>
        <w:rFonts w:ascii="Arial" w:hAnsi="Arial"/>
        <w:lang w:val="cs-CZ"/>
      </w:rPr>
      <w:t xml:space="preserve">r </w:t>
    </w:r>
    <w:r>
      <w:rPr>
        <w:rFonts w:ascii="Arial" w:hAnsi="Arial"/>
        <w:lang w:val="cs-CZ"/>
      </w:rPr>
      <w:tab/>
      <w:t>21.02.2022</w:t>
    </w:r>
  </w:p>
  <w:p w:rsidR="00882EF1" w:rsidRDefault="00882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EC"/>
    <w:rsid w:val="00020224"/>
    <w:rsid w:val="00036109"/>
    <w:rsid w:val="000757AC"/>
    <w:rsid w:val="000A29E1"/>
    <w:rsid w:val="000C4330"/>
    <w:rsid w:val="000D515B"/>
    <w:rsid w:val="00136145"/>
    <w:rsid w:val="001E0633"/>
    <w:rsid w:val="001F4F21"/>
    <w:rsid w:val="00200D1C"/>
    <w:rsid w:val="00201DDD"/>
    <w:rsid w:val="00224F0F"/>
    <w:rsid w:val="00293F34"/>
    <w:rsid w:val="002F03BD"/>
    <w:rsid w:val="00325196"/>
    <w:rsid w:val="0037049F"/>
    <w:rsid w:val="003C0349"/>
    <w:rsid w:val="003D2646"/>
    <w:rsid w:val="00413747"/>
    <w:rsid w:val="00436029"/>
    <w:rsid w:val="00445CF5"/>
    <w:rsid w:val="00567FDB"/>
    <w:rsid w:val="0059078F"/>
    <w:rsid w:val="005A4C2F"/>
    <w:rsid w:val="00660EEC"/>
    <w:rsid w:val="006D762E"/>
    <w:rsid w:val="007050C4"/>
    <w:rsid w:val="00713C5A"/>
    <w:rsid w:val="0077369D"/>
    <w:rsid w:val="00792D01"/>
    <w:rsid w:val="007C3FFE"/>
    <w:rsid w:val="007E69DE"/>
    <w:rsid w:val="00804636"/>
    <w:rsid w:val="00805167"/>
    <w:rsid w:val="00813797"/>
    <w:rsid w:val="00814AA9"/>
    <w:rsid w:val="008211ED"/>
    <w:rsid w:val="00823734"/>
    <w:rsid w:val="0083139F"/>
    <w:rsid w:val="00882EF1"/>
    <w:rsid w:val="008D7D76"/>
    <w:rsid w:val="008E59BE"/>
    <w:rsid w:val="009078D2"/>
    <w:rsid w:val="00933DE4"/>
    <w:rsid w:val="00936701"/>
    <w:rsid w:val="009476CF"/>
    <w:rsid w:val="00963370"/>
    <w:rsid w:val="009E6887"/>
    <w:rsid w:val="00A154AA"/>
    <w:rsid w:val="00A30245"/>
    <w:rsid w:val="00AC3EB9"/>
    <w:rsid w:val="00AE2B88"/>
    <w:rsid w:val="00AE7648"/>
    <w:rsid w:val="00AF3707"/>
    <w:rsid w:val="00AF5579"/>
    <w:rsid w:val="00B414FB"/>
    <w:rsid w:val="00B701EE"/>
    <w:rsid w:val="00B8477E"/>
    <w:rsid w:val="00B94919"/>
    <w:rsid w:val="00C3261F"/>
    <w:rsid w:val="00C649C8"/>
    <w:rsid w:val="00CB53E1"/>
    <w:rsid w:val="00CC56A2"/>
    <w:rsid w:val="00CC5F00"/>
    <w:rsid w:val="00CF5A38"/>
    <w:rsid w:val="00D0546A"/>
    <w:rsid w:val="00D270F6"/>
    <w:rsid w:val="00D64475"/>
    <w:rsid w:val="00DF3E4F"/>
    <w:rsid w:val="00E17F68"/>
    <w:rsid w:val="00E20F6A"/>
    <w:rsid w:val="00E24A29"/>
    <w:rsid w:val="00E42757"/>
    <w:rsid w:val="00E96397"/>
    <w:rsid w:val="00EA5909"/>
    <w:rsid w:val="00EB40ED"/>
    <w:rsid w:val="00F25C7B"/>
    <w:rsid w:val="00F83AD1"/>
    <w:rsid w:val="00FA14FB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23F77"/>
  <w15:docId w15:val="{5B3732FB-DE71-4232-BABA-97665C20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AU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Header">
    <w:name w:val="header"/>
    <w:basedOn w:val="Normal"/>
    <w:link w:val="HeaderChar"/>
    <w:rsid w:val="0022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F0F"/>
    <w:rPr>
      <w:lang w:val="en-AU" w:eastAsia="it-IT"/>
    </w:rPr>
  </w:style>
  <w:style w:type="paragraph" w:styleId="Footer">
    <w:name w:val="footer"/>
    <w:basedOn w:val="Normal"/>
    <w:link w:val="FooterChar"/>
    <w:rsid w:val="0022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24F0F"/>
    <w:rPr>
      <w:lang w:val="en-AU" w:eastAsia="it-IT"/>
    </w:rPr>
  </w:style>
  <w:style w:type="character" w:customStyle="1" w:styleId="hps">
    <w:name w:val="hps"/>
    <w:basedOn w:val="DefaultParagraphFont"/>
    <w:rsid w:val="00F83AD1"/>
  </w:style>
  <w:style w:type="paragraph" w:styleId="BalloonText">
    <w:name w:val="Balloon Text"/>
    <w:basedOn w:val="Normal"/>
    <w:link w:val="BalloonTextChar"/>
    <w:rsid w:val="00F83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3AD1"/>
    <w:rPr>
      <w:rFonts w:ascii="Tahoma" w:hAnsi="Tahoma" w:cs="Tahoma"/>
      <w:sz w:val="16"/>
      <w:szCs w:val="16"/>
      <w:lang w:val="en-AU" w:eastAsia="it-IT"/>
    </w:rPr>
  </w:style>
  <w:style w:type="paragraph" w:styleId="ListParagraph">
    <w:name w:val="List Paragraph"/>
    <w:basedOn w:val="Normal"/>
    <w:uiPriority w:val="34"/>
    <w:qFormat/>
    <w:rsid w:val="003251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196"/>
    <w:rPr>
      <w:color w:val="808080"/>
    </w:rPr>
  </w:style>
  <w:style w:type="table" w:styleId="TableGrid">
    <w:name w:val="Table Grid"/>
    <w:basedOn w:val="TableNormal"/>
    <w:rsid w:val="00E2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digitalelectronicsdeeds.com/downloads.html" TargetMode="External"/><Relationship Id="rId12" Type="http://schemas.openxmlformats.org/officeDocument/2006/relationships/image" Target="media/image6.png"/><Relationship Id="rId2" Type="http://schemas.openxmlformats.org/officeDocument/2006/relationships/image" Target="media/image1.png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HOME_Studenti\shabelni\Downloads\ARP_01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ARP_01</Template>
  <TotalTime>215</TotalTime>
  <Pages>3</Pages>
  <Words>521</Words>
  <Characters>2894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VSPJ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Shabelnikov</dc:creator>
  <cp:lastModifiedBy>Aleksandr Shabelnikov</cp:lastModifiedBy>
  <cp:revision>3</cp:revision>
  <cp:lastPrinted>2003-03-14T05:25:00Z</cp:lastPrinted>
  <dcterms:created xsi:type="dcterms:W3CDTF">2022-02-21T14:26:00Z</dcterms:created>
  <dcterms:modified xsi:type="dcterms:W3CDTF">2022-03-02T13:27:00Z</dcterms:modified>
</cp:coreProperties>
</file>