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back2" type="frame"/>
    </v:background>
  </w:background>
  <w:body>
    <w:p w:rsidR="0059078F" w:rsidRPr="00293F34" w:rsidRDefault="00CD1D53" w:rsidP="0059078F">
      <w:pPr>
        <w:pStyle w:val="Titl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right" w:pos="8222"/>
        </w:tabs>
        <w:jc w:val="left"/>
        <w:rPr>
          <w:b w:val="0"/>
          <w:bCs w:val="0"/>
          <w:sz w:val="24"/>
          <w:lang w:val="cs-CZ"/>
        </w:rPr>
      </w:pPr>
      <w:r>
        <w:rPr>
          <w:bCs w:val="0"/>
          <w:i/>
          <w:sz w:val="20"/>
          <w:lang w:val="cs-CZ"/>
        </w:rPr>
        <w:t>ARP_</w:t>
      </w:r>
      <w:r w:rsidR="0059078F" w:rsidRPr="00293F34">
        <w:rPr>
          <w:bCs w:val="0"/>
          <w:i/>
          <w:sz w:val="20"/>
          <w:lang w:val="cs-CZ"/>
        </w:rPr>
        <w:tab/>
      </w:r>
      <w:r>
        <w:rPr>
          <w:bCs w:val="0"/>
          <w:i/>
          <w:sz w:val="20"/>
          <w:lang w:val="cs-CZ"/>
        </w:rPr>
        <w:t>ukol_</w:t>
      </w:r>
      <w:r w:rsidR="00E17F68" w:rsidRPr="00293F34">
        <w:rPr>
          <w:bCs w:val="0"/>
          <w:i/>
          <w:sz w:val="20"/>
          <w:lang w:val="cs-CZ"/>
        </w:rPr>
        <w:t>0</w:t>
      </w:r>
      <w:r w:rsidR="00050280">
        <w:rPr>
          <w:bCs w:val="0"/>
          <w:i/>
          <w:sz w:val="20"/>
          <w:lang w:val="cs-CZ"/>
        </w:rPr>
        <w:t>2</w:t>
      </w:r>
    </w:p>
    <w:p w:rsidR="0059078F" w:rsidRPr="00293F34" w:rsidRDefault="00050280" w:rsidP="0059078F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rFonts w:ascii="Arial" w:hAnsi="Arial"/>
          <w:lang w:val="cs-CZ"/>
        </w:rPr>
      </w:pPr>
      <w:r>
        <w:rPr>
          <w:rFonts w:ascii="Arial" w:hAnsi="Arial"/>
          <w:b/>
          <w:sz w:val="24"/>
          <w:lang w:val="cs-CZ"/>
        </w:rPr>
        <w:t>Minimalizace logické funkce</w:t>
      </w:r>
      <w:r w:rsidR="00EF1A76">
        <w:rPr>
          <w:rFonts w:ascii="Arial" w:hAnsi="Arial" w:cs="Arial"/>
          <w:b/>
          <w:sz w:val="8"/>
          <w:szCs w:val="8"/>
          <w:lang w:val="cs-CZ"/>
        </w:rPr>
        <w:t>€</w:t>
      </w:r>
      <w:r w:rsidR="00981612">
        <w:rPr>
          <w:rFonts w:ascii="Arial" w:hAnsi="Arial" w:cs="Arial"/>
          <w:b/>
          <w:sz w:val="8"/>
          <w:szCs w:val="8"/>
          <w:lang w:val="cs-CZ"/>
        </w:rPr>
        <w:t>#</w:t>
      </w:r>
    </w:p>
    <w:p w:rsidR="00FA14FB" w:rsidRPr="00293F34" w:rsidRDefault="00FA14FB" w:rsidP="0059078F">
      <w:pPr>
        <w:rPr>
          <w:rFonts w:ascii="Arial" w:hAnsi="Arial"/>
          <w:lang w:val="cs-CZ"/>
        </w:rPr>
      </w:pPr>
    </w:p>
    <w:p w:rsidR="00F25C7B" w:rsidRPr="006F4474" w:rsidRDefault="00050280" w:rsidP="006F4474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 w:rsidRPr="006F4474">
        <w:rPr>
          <w:b/>
          <w:bCs/>
          <w:lang w:val="cs-CZ"/>
        </w:rPr>
        <w:t>Logická funkce</w:t>
      </w:r>
    </w:p>
    <w:p w:rsidR="00436029" w:rsidRDefault="00224F0F" w:rsidP="00436029">
      <w:pPr>
        <w:rPr>
          <w:lang w:val="cs-CZ"/>
        </w:rPr>
      </w:pPr>
      <w:r>
        <w:rPr>
          <w:lang w:val="cs-CZ"/>
        </w:rPr>
        <w:t xml:space="preserve">zde vložte </w:t>
      </w:r>
      <w:r w:rsidR="00050280">
        <w:rPr>
          <w:lang w:val="cs-CZ"/>
        </w:rPr>
        <w:t>zadání logické</w:t>
      </w:r>
      <w:r w:rsidR="00F95A0E">
        <w:rPr>
          <w:lang w:val="cs-CZ"/>
        </w:rPr>
        <w:t xml:space="preserve"> funkce</w:t>
      </w:r>
      <w:r w:rsidR="00D20A68">
        <w:rPr>
          <w:lang w:val="cs-CZ"/>
        </w:rPr>
        <w:t xml:space="preserve"> například jako výstřižek z </w:t>
      </w:r>
      <w:proofErr w:type="spellStart"/>
      <w:r w:rsidR="00D20A68">
        <w:rPr>
          <w:lang w:val="cs-CZ"/>
        </w:rPr>
        <w:t>elearningu</w:t>
      </w:r>
      <w:proofErr w:type="spellEnd"/>
      <w:r w:rsidR="00A04DA8">
        <w:rPr>
          <w:lang w:val="cs-CZ"/>
        </w:rPr>
        <w:t>:</w:t>
      </w:r>
      <w:r w:rsidR="00C661DD">
        <w:rPr>
          <w:lang w:val="cs-CZ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F</m:t>
              </m:r>
            </m:e>
            <m:sub>
              <m:r>
                <w:rPr>
                  <w:rFonts w:ascii="Cambria Math" w:hAnsi="Cambria Math"/>
                  <w:lang w:val="cs-CZ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d,c, b, a</m:t>
              </m:r>
            </m:e>
          </m:d>
          <m:r>
            <w:rPr>
              <w:rFonts w:ascii="Cambria Math" w:hAnsi="Cambria Math"/>
              <w:lang w:val="cs-CZ"/>
            </w:rPr>
            <m:t>={0, 1, 2, 3, 6, 7, 8, 9}</m:t>
          </m:r>
        </m:oMath>
      </m:oMathPara>
    </w:p>
    <w:p w:rsidR="00A04DA8" w:rsidRDefault="00A04DA8" w:rsidP="006F4474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 xml:space="preserve">Minimalizujte zadanou funkci pomocí metody </w:t>
      </w:r>
      <w:proofErr w:type="spellStart"/>
      <w:r>
        <w:rPr>
          <w:b/>
          <w:bCs/>
          <w:lang w:val="cs-CZ"/>
        </w:rPr>
        <w:t>Karnaughovy</w:t>
      </w:r>
      <w:proofErr w:type="spellEnd"/>
      <w:r>
        <w:rPr>
          <w:b/>
          <w:bCs/>
          <w:lang w:val="cs-CZ"/>
        </w:rPr>
        <w:t xml:space="preserve"> mapy</w:t>
      </w:r>
    </w:p>
    <w:p w:rsidR="00573A05" w:rsidRPr="00A04DA8" w:rsidRDefault="00A04DA8" w:rsidP="00A04DA8">
      <w:pPr>
        <w:rPr>
          <w:lang w:val="cs-CZ"/>
        </w:rPr>
      </w:pPr>
      <w:r w:rsidRPr="00A04DA8">
        <w:rPr>
          <w:lang w:val="cs-CZ"/>
        </w:rPr>
        <w:t>Zde vložte postup řešení</w:t>
      </w:r>
      <w:r w:rsidR="00DC72DE">
        <w:rPr>
          <w:lang w:val="cs-CZ"/>
        </w:rPr>
        <w:t>,</w:t>
      </w:r>
      <w:r w:rsidR="00B4157B">
        <w:rPr>
          <w:lang w:val="cs-CZ"/>
        </w:rPr>
        <w:t xml:space="preserve"> jednotlivá uskupení zakreslete a barevně odlište</w:t>
      </w:r>
      <w:r w:rsidRPr="00A04DA8">
        <w:rPr>
          <w:lang w:val="cs-CZ"/>
        </w:rPr>
        <w:t xml:space="preserve"> </w:t>
      </w:r>
      <w:r w:rsidR="00240F1E">
        <w:rPr>
          <w:lang w:val="cs-CZ"/>
        </w:rPr>
        <w:t>nebo namalujte na papír a vložte místo tabulky obrázek.</w:t>
      </w:r>
      <w:r w:rsidR="00573A05">
        <w:rPr>
          <w:lang w:val="cs-CZ"/>
        </w:rPr>
        <w:br/>
      </w:r>
      <w:r w:rsidR="00C661DD" w:rsidRPr="00C661DD">
        <w:rPr>
          <w:lang w:val="cs-CZ"/>
        </w:rPr>
        <w:drawing>
          <wp:inline distT="0" distB="0" distL="0" distR="0" wp14:anchorId="36666E76" wp14:editId="3569858F">
            <wp:extent cx="4031673" cy="21017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25" cy="210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74" w:rsidRPr="006F4474" w:rsidRDefault="006F4474" w:rsidP="006F4474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 w:rsidRPr="006F4474">
        <w:rPr>
          <w:b/>
          <w:bCs/>
          <w:lang w:val="cs-CZ"/>
        </w:rPr>
        <w:t>Schéma</w:t>
      </w:r>
      <w:r>
        <w:rPr>
          <w:b/>
          <w:bCs/>
          <w:lang w:val="cs-CZ"/>
        </w:rPr>
        <w:t xml:space="preserve"> minimalizované funkce</w:t>
      </w:r>
      <w:r w:rsidR="00D20A68">
        <w:rPr>
          <w:b/>
          <w:bCs/>
          <w:lang w:val="cs-CZ"/>
        </w:rPr>
        <w:t xml:space="preserve"> ze zadané funkce</w:t>
      </w:r>
    </w:p>
    <w:p w:rsidR="006F4474" w:rsidRPr="006F4474" w:rsidRDefault="006F4474" w:rsidP="006F4474">
      <w:pPr>
        <w:rPr>
          <w:lang w:val="cs-CZ"/>
        </w:rPr>
      </w:pPr>
      <w:r w:rsidRPr="006F4474">
        <w:rPr>
          <w:lang w:val="cs-CZ"/>
        </w:rPr>
        <w:t xml:space="preserve">zde vložte vaše schéma jako obrázek z programu Digital </w:t>
      </w:r>
      <w:proofErr w:type="spellStart"/>
      <w:r w:rsidRPr="006F4474">
        <w:rPr>
          <w:lang w:val="cs-CZ"/>
        </w:rPr>
        <w:t>Circuit</w:t>
      </w:r>
      <w:proofErr w:type="spellEnd"/>
      <w:r w:rsidRPr="006F4474">
        <w:rPr>
          <w:lang w:val="cs-CZ"/>
        </w:rPr>
        <w:t xml:space="preserve"> Simulator</w:t>
      </w:r>
      <w:r w:rsidR="00573A05">
        <w:rPr>
          <w:lang w:val="cs-CZ"/>
        </w:rPr>
        <w:t xml:space="preserve"> zapo</w:t>
      </w:r>
      <w:r w:rsidR="0029215E">
        <w:rPr>
          <w:lang w:val="cs-CZ"/>
        </w:rPr>
        <w:t>jení bude přehledné a uspořádané a uložené v souboru ARP_02a.pbs</w:t>
      </w:r>
    </w:p>
    <w:p w:rsidR="006F4474" w:rsidRDefault="00C661DD" w:rsidP="006F4474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5267325" cy="3192145"/>
            <wp:effectExtent l="0" t="0" r="952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76" w:rsidRDefault="00EF1A76">
      <w:pPr>
        <w:rPr>
          <w:lang w:val="cs-CZ"/>
        </w:rPr>
      </w:pPr>
      <w:r>
        <w:rPr>
          <w:lang w:val="cs-CZ"/>
        </w:rPr>
        <w:br w:type="page"/>
      </w:r>
    </w:p>
    <w:p w:rsidR="003B574C" w:rsidRPr="006F4474" w:rsidRDefault="003B574C" w:rsidP="003B574C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 w:rsidRPr="006F4474">
        <w:rPr>
          <w:b/>
          <w:bCs/>
          <w:lang w:val="cs-CZ"/>
        </w:rPr>
        <w:lastRenderedPageBreak/>
        <w:t>Pravdivostní tabulka</w:t>
      </w:r>
    </w:p>
    <w:p w:rsidR="003B574C" w:rsidRPr="00293F34" w:rsidRDefault="003B574C" w:rsidP="003B574C">
      <w:pPr>
        <w:rPr>
          <w:lang w:val="cs-CZ"/>
        </w:rPr>
      </w:pPr>
      <w:r>
        <w:rPr>
          <w:lang w:val="cs-CZ"/>
        </w:rPr>
        <w:t>Vyplňte pravdivostní tabulku na základě minimalizované funkce</w:t>
      </w:r>
    </w:p>
    <w:p w:rsidR="003B574C" w:rsidRPr="00293F34" w:rsidRDefault="003B574C" w:rsidP="003B574C">
      <w:pPr>
        <w:rPr>
          <w:sz w:val="12"/>
          <w:lang w:val="cs-CZ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3"/>
        <w:gridCol w:w="361"/>
        <w:gridCol w:w="383"/>
        <w:gridCol w:w="383"/>
        <w:gridCol w:w="383"/>
        <w:gridCol w:w="650"/>
      </w:tblGrid>
      <w:tr w:rsidR="00D20A68" w:rsidRPr="00293F34" w:rsidTr="00B40858">
        <w:tc>
          <w:tcPr>
            <w:tcW w:w="361" w:type="dxa"/>
            <w:tcBorders>
              <w:bottom w:val="single" w:sz="4" w:space="0" w:color="auto"/>
            </w:tcBorders>
            <w:shd w:val="clear" w:color="auto" w:fill="CCFFFF"/>
          </w:tcPr>
          <w:p w:rsidR="00D20A68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index</w:t>
            </w:r>
          </w:p>
        </w:tc>
        <w:tc>
          <w:tcPr>
            <w:tcW w:w="361" w:type="dxa"/>
            <w:tcBorders>
              <w:bottom w:val="single" w:sz="4" w:space="0" w:color="auto"/>
            </w:tcBorders>
            <w:shd w:val="clear" w:color="auto" w:fill="CCFFFF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D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D20A68" w:rsidRPr="00293F34" w:rsidRDefault="00D20A68" w:rsidP="00F60F0C">
            <w:pPr>
              <w:pStyle w:val="Heading2"/>
              <w:rPr>
                <w:lang w:val="cs-CZ"/>
              </w:rPr>
            </w:pPr>
            <w:r>
              <w:rPr>
                <w:lang w:val="cs-CZ"/>
              </w:rPr>
              <w:t>C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D20A68" w:rsidRDefault="00D20A68" w:rsidP="00F60F0C">
            <w:pPr>
              <w:pStyle w:val="Heading2"/>
              <w:rPr>
                <w:lang w:val="cs-CZ"/>
              </w:rPr>
            </w:pPr>
            <w:r>
              <w:rPr>
                <w:lang w:val="cs-CZ"/>
              </w:rPr>
              <w:t>B</w:t>
            </w:r>
          </w:p>
        </w:tc>
        <w:tc>
          <w:tcPr>
            <w:tcW w:w="383" w:type="dxa"/>
            <w:tcBorders>
              <w:bottom w:val="single" w:sz="4" w:space="0" w:color="auto"/>
            </w:tcBorders>
            <w:shd w:val="clear" w:color="auto" w:fill="CCFFFF"/>
          </w:tcPr>
          <w:p w:rsidR="00D20A68" w:rsidRPr="00293F34" w:rsidRDefault="00D20A68" w:rsidP="00F60F0C">
            <w:pPr>
              <w:pStyle w:val="Heading2"/>
              <w:rPr>
                <w:lang w:val="cs-CZ"/>
              </w:rPr>
            </w:pPr>
            <w:r>
              <w:rPr>
                <w:lang w:val="cs-CZ"/>
              </w:rPr>
              <w:t>A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D20A68" w:rsidP="00F60F0C">
            <w:pPr>
              <w:pStyle w:val="Heading2"/>
              <w:rPr>
                <w:lang w:val="cs-CZ"/>
              </w:rPr>
            </w:pPr>
            <w:r>
              <w:rPr>
                <w:lang w:val="cs-CZ"/>
              </w:rPr>
              <w:t>Fce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2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3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4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5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6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7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8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9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10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11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12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13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14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  <w:tr w:rsidR="00D20A68" w:rsidRPr="00293F34" w:rsidTr="00B40858"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15</w:t>
            </w:r>
          </w:p>
        </w:tc>
        <w:tc>
          <w:tcPr>
            <w:tcW w:w="361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383" w:type="dxa"/>
            <w:shd w:val="clear" w:color="auto" w:fill="CCFFCC"/>
          </w:tcPr>
          <w:p w:rsidR="00D20A68" w:rsidRPr="00293F34" w:rsidRDefault="00D20A68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1</w:t>
            </w:r>
          </w:p>
        </w:tc>
        <w:tc>
          <w:tcPr>
            <w:tcW w:w="650" w:type="dxa"/>
            <w:shd w:val="clear" w:color="auto" w:fill="FFFF99"/>
          </w:tcPr>
          <w:p w:rsidR="00D20A68" w:rsidRPr="00293F34" w:rsidRDefault="00C661DD" w:rsidP="00F60F0C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0</w:t>
            </w:r>
          </w:p>
        </w:tc>
      </w:tr>
    </w:tbl>
    <w:p w:rsidR="00CC5F00" w:rsidRDefault="00CC5F00" w:rsidP="00436029">
      <w:pPr>
        <w:rPr>
          <w:lang w:val="cs-CZ"/>
        </w:rPr>
      </w:pPr>
    </w:p>
    <w:p w:rsidR="003E137E" w:rsidRPr="00293F34" w:rsidRDefault="003E137E" w:rsidP="003E137E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Časový diagram</w:t>
      </w:r>
      <w:r w:rsidRPr="00293F34">
        <w:rPr>
          <w:b/>
          <w:bCs/>
          <w:lang w:val="cs-CZ"/>
        </w:rPr>
        <w:t xml:space="preserve"> </w:t>
      </w:r>
      <w:r w:rsidR="00D20A68">
        <w:rPr>
          <w:b/>
          <w:bCs/>
          <w:lang w:val="cs-CZ"/>
        </w:rPr>
        <w:t>minimalizované funkce</w:t>
      </w:r>
    </w:p>
    <w:p w:rsidR="003E137E" w:rsidRPr="00805167" w:rsidRDefault="003E137E" w:rsidP="003E137E">
      <w:pPr>
        <w:rPr>
          <w:i/>
          <w:lang w:val="cs-CZ"/>
        </w:rPr>
      </w:pPr>
      <w:r w:rsidRPr="00805167">
        <w:rPr>
          <w:i/>
          <w:lang w:val="cs-CZ"/>
        </w:rPr>
        <w:t xml:space="preserve">Zde vložte časový diagram z programu </w:t>
      </w:r>
      <w:r w:rsidRPr="00300725">
        <w:rPr>
          <w:i/>
          <w:lang w:val="cs-CZ"/>
        </w:rPr>
        <w:t xml:space="preserve">Digital </w:t>
      </w:r>
      <w:proofErr w:type="spellStart"/>
      <w:r w:rsidRPr="00300725">
        <w:rPr>
          <w:i/>
          <w:lang w:val="cs-CZ"/>
        </w:rPr>
        <w:t>Circuit</w:t>
      </w:r>
      <w:proofErr w:type="spellEnd"/>
      <w:r w:rsidRPr="00300725">
        <w:rPr>
          <w:i/>
          <w:lang w:val="cs-CZ"/>
        </w:rPr>
        <w:t xml:space="preserve"> Simulator</w:t>
      </w:r>
      <w:r w:rsidRPr="00805167">
        <w:rPr>
          <w:i/>
          <w:lang w:val="cs-CZ"/>
        </w:rPr>
        <w:t>, který bude prezentovat časový průběh činnosti jednotlivých logických obvodů.</w:t>
      </w:r>
    </w:p>
    <w:p w:rsidR="003E137E" w:rsidRPr="00805167" w:rsidRDefault="00C661DD" w:rsidP="003E137E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5273040" cy="1778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5E" w:rsidRDefault="0029215E" w:rsidP="0029215E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>Doplnění kódovací tabulky</w:t>
      </w:r>
      <w:r w:rsidRPr="00293F34">
        <w:rPr>
          <w:b/>
          <w:bCs/>
          <w:lang w:val="cs-CZ"/>
        </w:rPr>
        <w:t xml:space="preserve"> </w:t>
      </w:r>
    </w:p>
    <w:p w:rsidR="003E137E" w:rsidRDefault="0029215E" w:rsidP="00436029">
      <w:pPr>
        <w:rPr>
          <w:lang w:val="cs-CZ"/>
        </w:rPr>
      </w:pPr>
      <w:r w:rsidRPr="0029215E">
        <w:rPr>
          <w:lang w:val="cs-CZ"/>
        </w:rPr>
        <w:t xml:space="preserve">Otevřete </w:t>
      </w:r>
      <w:r w:rsidR="00D20A68">
        <w:rPr>
          <w:lang w:val="cs-CZ"/>
        </w:rPr>
        <w:t>soubor ARP_02b.pbs a u</w:t>
      </w:r>
      <w:r>
        <w:rPr>
          <w:lang w:val="cs-CZ"/>
        </w:rPr>
        <w:t>pravte obsah pamětí</w:t>
      </w:r>
      <w:r w:rsidR="00B4157B">
        <w:rPr>
          <w:lang w:val="cs-CZ"/>
        </w:rPr>
        <w:t xml:space="preserve"> ROM</w:t>
      </w:r>
      <w:r>
        <w:rPr>
          <w:lang w:val="cs-CZ"/>
        </w:rPr>
        <w:t xml:space="preserve"> tak, aby se zobrazovaly</w:t>
      </w:r>
      <w:r w:rsidR="00B4157B">
        <w:rPr>
          <w:lang w:val="cs-CZ"/>
        </w:rPr>
        <w:t xml:space="preserve"> čísla s tečkou, tak jak je připraveno pro čísla 0 až 3, ostatní nejsou připraveny, to máte udělat vy. Písmena budou bez tečky.</w:t>
      </w:r>
    </w:p>
    <w:p w:rsidR="007D7C8A" w:rsidRDefault="007D7C8A" w:rsidP="00436029">
      <w:pPr>
        <w:rPr>
          <w:lang w:val="cs-CZ"/>
        </w:rPr>
      </w:pPr>
    </w:p>
    <w:p w:rsidR="007D7C8A" w:rsidRPr="00D20A68" w:rsidRDefault="007D7C8A" w:rsidP="007D7C8A">
      <w:pPr>
        <w:pStyle w:val="ListParagraph"/>
        <w:numPr>
          <w:ilvl w:val="0"/>
          <w:numId w:val="2"/>
        </w:numPr>
        <w:rPr>
          <w:b/>
          <w:bCs/>
          <w:lang w:val="cs-CZ"/>
        </w:rPr>
      </w:pPr>
      <w:r w:rsidRPr="00D20A68">
        <w:rPr>
          <w:b/>
          <w:bCs/>
          <w:lang w:val="cs-CZ"/>
        </w:rPr>
        <w:t>Uložte obsah pamětí ROM jako výstřižek</w:t>
      </w:r>
    </w:p>
    <w:p w:rsidR="007D7C8A" w:rsidRDefault="007D7C8A" w:rsidP="00436029">
      <w:pPr>
        <w:rPr>
          <w:lang w:val="cs-CZ"/>
        </w:rPr>
      </w:pPr>
      <w:r>
        <w:rPr>
          <w:lang w:val="cs-CZ"/>
        </w:rPr>
        <w:t>Zde vložte výstřižky pamětí ROM</w:t>
      </w:r>
    </w:p>
    <w:p w:rsidR="007D7C8A" w:rsidRDefault="00C661DD" w:rsidP="00436029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>
            <wp:extent cx="2067071" cy="1200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04" cy="12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>
            <wp:extent cx="2165389" cy="1249416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31" cy="125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C8A">
      <w:headerReference w:type="default" r:id="rId14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725" w:rsidRDefault="00300725" w:rsidP="00224F0F">
      <w:r>
        <w:separator/>
      </w:r>
    </w:p>
  </w:endnote>
  <w:endnote w:type="continuationSeparator" w:id="0">
    <w:p w:rsidR="00300725" w:rsidRDefault="00300725" w:rsidP="0022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725" w:rsidRDefault="00300725" w:rsidP="00224F0F">
      <w:r>
        <w:separator/>
      </w:r>
    </w:p>
  </w:footnote>
  <w:footnote w:type="continuationSeparator" w:id="0">
    <w:p w:rsidR="00300725" w:rsidRDefault="00300725" w:rsidP="0022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F0F" w:rsidRPr="00300725" w:rsidRDefault="00300725" w:rsidP="00224F0F">
    <w:pPr>
      <w:tabs>
        <w:tab w:val="right" w:pos="8080"/>
      </w:tabs>
      <w:rPr>
        <w:rFonts w:ascii="Arial" w:hAnsi="Arial"/>
        <w:lang w:val="en-US"/>
      </w:rPr>
    </w:pPr>
    <w:r>
      <w:rPr>
        <w:rFonts w:ascii="Arial" w:hAnsi="Arial"/>
        <w:lang w:val="cs-CZ"/>
      </w:rPr>
      <w:t>Shabelnikov Aleksandr</w:t>
    </w:r>
    <w:r w:rsidR="00224F0F">
      <w:rPr>
        <w:rFonts w:ascii="Arial" w:hAnsi="Arial"/>
        <w:lang w:val="cs-CZ"/>
      </w:rPr>
      <w:t xml:space="preserve"> </w:t>
    </w:r>
    <w:r w:rsidR="00224F0F">
      <w:rPr>
        <w:rFonts w:ascii="Arial" w:hAnsi="Arial"/>
        <w:lang w:val="cs-CZ"/>
      </w:rPr>
      <w:tab/>
    </w:r>
    <w:r>
      <w:rPr>
        <w:rFonts w:ascii="Arial" w:hAnsi="Arial"/>
        <w:lang w:val="en-US"/>
      </w:rPr>
      <w:t>2.03.2022</w:t>
    </w:r>
  </w:p>
  <w:p w:rsidR="00224F0F" w:rsidRDefault="00224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582"/>
    <w:multiLevelType w:val="hybridMultilevel"/>
    <w:tmpl w:val="227EBD2E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6604A8"/>
    <w:multiLevelType w:val="hybridMultilevel"/>
    <w:tmpl w:val="B2A4AB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25"/>
    <w:rsid w:val="000303EB"/>
    <w:rsid w:val="00050280"/>
    <w:rsid w:val="00056756"/>
    <w:rsid w:val="00084435"/>
    <w:rsid w:val="000C4330"/>
    <w:rsid w:val="000F3A32"/>
    <w:rsid w:val="0019581C"/>
    <w:rsid w:val="00224F0F"/>
    <w:rsid w:val="00240F1E"/>
    <w:rsid w:val="0029215E"/>
    <w:rsid w:val="00293F34"/>
    <w:rsid w:val="002F03BD"/>
    <w:rsid w:val="00300725"/>
    <w:rsid w:val="0035167A"/>
    <w:rsid w:val="003B574C"/>
    <w:rsid w:val="003E137E"/>
    <w:rsid w:val="004120BE"/>
    <w:rsid w:val="00436029"/>
    <w:rsid w:val="00445CF5"/>
    <w:rsid w:val="00482565"/>
    <w:rsid w:val="0053175E"/>
    <w:rsid w:val="005451FF"/>
    <w:rsid w:val="005623DA"/>
    <w:rsid w:val="00563C12"/>
    <w:rsid w:val="00573A05"/>
    <w:rsid w:val="0059078F"/>
    <w:rsid w:val="00676225"/>
    <w:rsid w:val="006926F8"/>
    <w:rsid w:val="006F4474"/>
    <w:rsid w:val="007D7C8A"/>
    <w:rsid w:val="007E69DE"/>
    <w:rsid w:val="007F6D08"/>
    <w:rsid w:val="00804FF5"/>
    <w:rsid w:val="00814AA9"/>
    <w:rsid w:val="008E59BE"/>
    <w:rsid w:val="00933DE4"/>
    <w:rsid w:val="00936701"/>
    <w:rsid w:val="00981612"/>
    <w:rsid w:val="00A04DA8"/>
    <w:rsid w:val="00A76F89"/>
    <w:rsid w:val="00AE7648"/>
    <w:rsid w:val="00AF1B80"/>
    <w:rsid w:val="00B4157B"/>
    <w:rsid w:val="00C661DD"/>
    <w:rsid w:val="00CC5F00"/>
    <w:rsid w:val="00CC7826"/>
    <w:rsid w:val="00CD1D53"/>
    <w:rsid w:val="00CD7904"/>
    <w:rsid w:val="00D20A68"/>
    <w:rsid w:val="00DC72DE"/>
    <w:rsid w:val="00E17F68"/>
    <w:rsid w:val="00E9254C"/>
    <w:rsid w:val="00E9385D"/>
    <w:rsid w:val="00EB6BF9"/>
    <w:rsid w:val="00EF1A76"/>
    <w:rsid w:val="00F25C7B"/>
    <w:rsid w:val="00F83065"/>
    <w:rsid w:val="00F95A0E"/>
    <w:rsid w:val="00F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11B93"/>
  <w15:docId w15:val="{26F0972D-397D-4AF2-ADB7-BA02CA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AU"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lang w:val="it-IT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lang w:val="it-IT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lang w:val="it-IT"/>
    </w:rPr>
  </w:style>
  <w:style w:type="paragraph" w:styleId="Caption">
    <w:name w:val="caption"/>
    <w:basedOn w:val="Normal"/>
    <w:next w:val="Normal"/>
    <w:qFormat/>
    <w:rPr>
      <w:rFonts w:ascii="Arial" w:hAnsi="Arial" w:cs="Arial"/>
      <w:b/>
      <w:bCs/>
      <w:lang w:val="it-IT"/>
    </w:rPr>
  </w:style>
  <w:style w:type="character" w:customStyle="1" w:styleId="Collegamentoipertestuale1">
    <w:name w:val="Collegamento ipertestuale1"/>
    <w:rPr>
      <w:color w:val="0000FF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Map4Coord">
    <w:name w:val="Map4Coord"/>
    <w:basedOn w:val="Heading1"/>
    <w:pPr>
      <w:jc w:val="center"/>
    </w:pPr>
    <w:rPr>
      <w:sz w:val="36"/>
    </w:rPr>
  </w:style>
  <w:style w:type="paragraph" w:customStyle="1" w:styleId="Map4Cell">
    <w:name w:val="Map4Cell"/>
    <w:basedOn w:val="Map4Coord"/>
  </w:style>
  <w:style w:type="paragraph" w:styleId="Header">
    <w:name w:val="header"/>
    <w:basedOn w:val="Normal"/>
    <w:link w:val="HeaderChar"/>
    <w:rsid w:val="00224F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24F0F"/>
    <w:rPr>
      <w:lang w:val="en-AU" w:eastAsia="it-IT"/>
    </w:rPr>
  </w:style>
  <w:style w:type="paragraph" w:styleId="Footer">
    <w:name w:val="footer"/>
    <w:basedOn w:val="Normal"/>
    <w:link w:val="FooterChar"/>
    <w:rsid w:val="00224F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24F0F"/>
    <w:rPr>
      <w:lang w:val="en-AU" w:eastAsia="it-IT"/>
    </w:rPr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  <w:style w:type="table" w:styleId="TableGrid">
    <w:name w:val="Table Grid"/>
    <w:basedOn w:val="TableNormal"/>
    <w:rsid w:val="00573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61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ata\HOME_Studenti\shabelni\Downloads\ARP_02%20(1)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868AF-4FF2-4AC2-AF60-3DA2DC78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ARP_02 (1)</Template>
  <TotalTime>17</TotalTime>
  <Pages>2</Pages>
  <Words>260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VSPJ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Shabelnikov</dc:creator>
  <cp:lastModifiedBy>Aleksandr Shabelnikov</cp:lastModifiedBy>
  <cp:revision>2</cp:revision>
  <cp:lastPrinted>2003-03-14T05:25:00Z</cp:lastPrinted>
  <dcterms:created xsi:type="dcterms:W3CDTF">2022-03-02T14:01:00Z</dcterms:created>
  <dcterms:modified xsi:type="dcterms:W3CDTF">2022-03-02T14:40:00Z</dcterms:modified>
</cp:coreProperties>
</file>